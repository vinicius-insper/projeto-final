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34217226"/>
        <w:docPartObj>
          <w:docPartGallery w:val="Cover Pages"/>
          <w:docPartUnique/>
        </w:docPartObj>
      </w:sdtPr>
      <w:sdtEndPr/>
      <w:sdtContent>
        <w:p w14:paraId="04AD9611" w14:textId="77777777" w:rsidR="001D3C44" w:rsidRDefault="001D3C44">
          <w:r>
            <w:rPr>
              <w:noProof/>
              <w:lang w:eastAsia="pt-BR" w:bidi="ar-SA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26DAED9A" wp14:editId="37D9F806">
                    <wp:simplePos x="0" y="0"/>
                    <wp:positionH relativeFrom="margin">
                      <wp:posOffset>-403261</wp:posOffset>
                    </wp:positionH>
                    <wp:positionV relativeFrom="page">
                      <wp:posOffset>464552</wp:posOffset>
                    </wp:positionV>
                    <wp:extent cx="6858000" cy="7068185"/>
                    <wp:effectExtent l="0" t="0" r="889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6493201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BCCF82" w14:textId="77777777" w:rsidR="001D3C44" w:rsidRDefault="001D3C44" w:rsidP="00BE5266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6210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SMART SERVER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6DAED9A" id="Grupo 125" o:spid="_x0000_s1026" style="position:absolute;left:0;text-align:left;margin-left:-31.75pt;margin-top:36.6pt;width:540pt;height:556.55pt;z-index:-251652096;mso-width-percent:1154;mso-height-percent:670;mso-position-horizontal-relative:margin;mso-position-vertical-relative:page;mso-width-percent:1154;mso-height-percent:670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">
                    <o:lock v:ext="edit" aspectratio="t"/>
                    <v:shape id="Forma Livre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S54jwgAA&#10;ANwAAAAPAAAAZHJzL2Rvd25yZXYueG1sRE/bisIwEH1f8B/CCL6tqeKlVKOI4K76IHj5gKEZ29pm&#10;Upqsdv/eCIJvczjXmS9bU4k7Na6wrGDQj0AQp1YXnCm4nDffMQjnkTVWlknBPzlYLjpfc0y0ffCR&#10;7iefiRDCLkEFufd1IqVLczLo+rYmDtzVNgZ9gE0mdYOPEG4qOYyiiTRYcGjIsaZ1Tml5+jMKyupn&#10;Go3jy2hvx7fydxcfNqvsoFSv265mIDy1/iN+u7c6zB9O4PVMuEA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LniPCAAAA3AAAAA8AAAAAAAAAAAAAAAAAlwIAAGRycy9kb3du&#10;cmV2LnhtbFBLBQYAAAAABAAEAPUAAACGAwAAAAA=&#10;" adj="-11796480,,5400" path="m0,0c0,644,,644,,644,23,650,62,658,113,665,250,685,476,700,720,644,720,617,720,617,720,617,720,,720,,720,,,,,,,0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6493201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8BCCF82" w14:textId="77777777" w:rsidR="001D3C44" w:rsidRDefault="001D3C44" w:rsidP="00BE526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06210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SMART SERVER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Forma Livre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TLsJvAAA&#10;ANwAAAAPAAAAZHJzL2Rvd25yZXYueG1sRE/NDsFAEL5LvMNmJG5sOZSUJUKIq5+L2+iOtnRnq7uo&#10;t7cSidt8+X5nOm9MKZ5Uu8KygkE/AkGcWl1wpuB4WPfGIJxH1lhaJgVvcjCftVtTTLR98Y6ee5+J&#10;EMIuQQW591UipUtzMuj6tiIO3MXWBn2AdSZ1ja8Qbko5jKJYGiw4NORY0TKn9LZ/GAVnvl4a1vFm&#10;cVrdd/psMV5mqFS30ywmIDw1/i/+ubc6zB+O4PtMuEDOPg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BZMuwm8AAAA3AAAAA8AAAAAAAAAAAAAAAAAlwIAAGRycy9kb3ducmV2Lnht&#10;bFBLBQYAAAAABAAEAPUAAACAAwAAAAA=&#10;" path="m607,0c450,44,300,57,176,57,109,57,49,53,,48,66,58,152,66,251,66,358,66,480,56,607,27,607,,607,,607,0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AA682FD" w14:textId="6E5B8ED8" w:rsidR="00AC3D0A" w:rsidRPr="00A30680" w:rsidRDefault="001D3C44" w:rsidP="00A30680">
          <w:r>
            <w:rPr>
              <w:noProof/>
              <w:color w:val="FFFFFF" w:themeColor="background1"/>
              <w:sz w:val="72"/>
              <w:szCs w:val="72"/>
              <w:lang w:eastAsia="pt-BR" w:bidi="ar-S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00CD82B" wp14:editId="47CDC93B">
                    <wp:simplePos x="0" y="0"/>
                    <wp:positionH relativeFrom="column">
                      <wp:posOffset>-177800</wp:posOffset>
                    </wp:positionH>
                    <wp:positionV relativeFrom="paragraph">
                      <wp:posOffset>7044055</wp:posOffset>
                    </wp:positionV>
                    <wp:extent cx="5828665" cy="568960"/>
                    <wp:effectExtent l="0" t="0" r="0" b="0"/>
                    <wp:wrapSquare wrapText="bothSides"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665" cy="568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B5C34" w14:textId="77777777" w:rsidR="001D3C44" w:rsidRPr="00EC2D32" w:rsidRDefault="001D3C44" w:rsidP="001D3C44">
                                <w:pPr>
                                  <w:ind w:left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C2D32"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MANUAL DO USUÁRIO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0CD82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ixa de Texto 2" o:spid="_x0000_s1029" type="#_x0000_t202" style="position:absolute;left:0;text-align:left;margin-left:-14pt;margin-top:554.65pt;width:458.95pt;height: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" filled="f" stroked="f">
                    <v:textbox>
                      <w:txbxContent>
                        <w:p w14:paraId="581B5C34" w14:textId="77777777" w:rsidR="001D3C44" w:rsidRPr="00EC2D32" w:rsidRDefault="001D3C44" w:rsidP="001D3C44">
                          <w:pPr>
                            <w:ind w:left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C2D32"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MANUAL DO USUÁRIO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rPr>
              <w:noProof/>
              <w:lang w:eastAsia="pt-BR" w:bidi="ar-S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CADAD95" wp14:editId="6DE8FC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9525" b="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91909F" w14:textId="77777777" w:rsidR="001D3C44" w:rsidRDefault="008E51E5" w:rsidP="00BE5266">
                                <w:pPr>
                                  <w:pStyle w:val="SemEspaament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no"/>
                                    <w:tag w:val=""/>
                                    <w:id w:val="29179171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D3C4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ADAD95" id="Retângulo 130" o:spid="_x0000_s1030" style="position:absolute;left:0;text-align:left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" fillcolor="#707070 [3204]" stroked="f" strokeweight="1pt">
                    <v:path arrowok="t"/>
                    <o:lock v:ext="edit" aspectratio="t"/>
                    <v:textbox inset="3.6pt,,3.6pt">
                      <w:txbxContent>
                        <w:p w14:paraId="1991909F" w14:textId="77777777" w:rsidR="001D3C44" w:rsidRDefault="008E51E5" w:rsidP="00BE5266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no"/>
                              <w:tag w:val=""/>
                              <w:id w:val="29179171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D3C4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/>
          <w:caps w:val="0"/>
          <w:color w:val="707070" w:themeColor="accent1"/>
          <w:spacing w:val="0"/>
          <w:sz w:val="32"/>
          <w:szCs w:val="22"/>
        </w:rPr>
        <w:id w:val="-623155383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B2CD88D" w14:textId="06EFE69B" w:rsidR="00747189" w:rsidRPr="00D47CED" w:rsidRDefault="00AC3D0A" w:rsidP="00D47CED">
          <w:pPr>
            <w:pStyle w:val="CabealhodoSumrio"/>
            <w:rPr>
              <w:color w:val="000000" w:themeColor="text1"/>
              <w:sz w:val="144"/>
            </w:rPr>
          </w:pPr>
          <w:r w:rsidRPr="00826C27">
            <w:rPr>
              <w:color w:val="auto"/>
              <w:sz w:val="96"/>
            </w:rPr>
            <w:t>Sumário</w:t>
          </w:r>
        </w:p>
        <w:p w14:paraId="390612C5" w14:textId="77777777" w:rsidR="00D47CED" w:rsidRPr="00D47CED" w:rsidRDefault="00AC3D0A" w:rsidP="00D47CED">
          <w:pPr>
            <w:pStyle w:val="Sumrio1"/>
            <w:tabs>
              <w:tab w:val="left" w:pos="440"/>
              <w:tab w:val="right" w:leader="dot" w:pos="8297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48"/>
              <w:szCs w:val="24"/>
              <w:lang w:eastAsia="pt-BR" w:bidi="ar-SA"/>
            </w:rPr>
          </w:pPr>
          <w:r w:rsidRPr="00D47CED">
            <w:rPr>
              <w:b w:val="0"/>
              <w:bCs w:val="0"/>
              <w:color w:val="000000" w:themeColor="text1"/>
              <w:sz w:val="320"/>
            </w:rPr>
            <w:fldChar w:fldCharType="begin"/>
          </w:r>
          <w:r w:rsidRPr="00D47CED">
            <w:rPr>
              <w:color w:val="000000" w:themeColor="text1"/>
              <w:sz w:val="320"/>
            </w:rPr>
            <w:instrText>TOC \o "1-3" \h \z \u</w:instrText>
          </w:r>
          <w:r w:rsidRPr="00D47CED">
            <w:rPr>
              <w:b w:val="0"/>
              <w:bCs w:val="0"/>
              <w:color w:val="000000" w:themeColor="text1"/>
              <w:sz w:val="320"/>
            </w:rPr>
            <w:fldChar w:fldCharType="separate"/>
          </w:r>
          <w:hyperlink w:anchor="_Toc452549927" w:history="1">
            <w:r w:rsidR="00D47CED"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1.</w:t>
            </w:r>
            <w:r w:rsidR="00D47CED" w:rsidRPr="00D47CE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48"/>
                <w:szCs w:val="24"/>
                <w:lang w:eastAsia="pt-BR" w:bidi="ar-SA"/>
              </w:rPr>
              <w:tab/>
            </w:r>
            <w:r w:rsidR="00D47CED"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Introdução</w:t>
            </w:r>
            <w:r w:rsidR="00D47CED" w:rsidRPr="00D47CED">
              <w:rPr>
                <w:noProof/>
                <w:webHidden/>
                <w:color w:val="000000" w:themeColor="text1"/>
                <w:sz w:val="44"/>
              </w:rPr>
              <w:tab/>
            </w:r>
            <w:r w:rsidR="00D47CED" w:rsidRPr="00D47CED">
              <w:rPr>
                <w:noProof/>
                <w:webHidden/>
                <w:color w:val="000000" w:themeColor="text1"/>
                <w:sz w:val="44"/>
              </w:rPr>
              <w:fldChar w:fldCharType="begin"/>
            </w:r>
            <w:r w:rsidR="00D47CED" w:rsidRPr="00D47CED">
              <w:rPr>
                <w:noProof/>
                <w:webHidden/>
                <w:color w:val="000000" w:themeColor="text1"/>
                <w:sz w:val="44"/>
              </w:rPr>
              <w:instrText xml:space="preserve"> PAGEREF _Toc452549927 \h </w:instrText>
            </w:r>
            <w:r w:rsidR="00D47CED" w:rsidRPr="00D47CED">
              <w:rPr>
                <w:noProof/>
                <w:webHidden/>
                <w:color w:val="000000" w:themeColor="text1"/>
                <w:sz w:val="44"/>
              </w:rPr>
            </w:r>
            <w:r w:rsidR="00D47CED" w:rsidRPr="00D47CED">
              <w:rPr>
                <w:noProof/>
                <w:webHidden/>
                <w:color w:val="000000" w:themeColor="text1"/>
                <w:sz w:val="44"/>
              </w:rPr>
              <w:fldChar w:fldCharType="separate"/>
            </w:r>
            <w:r w:rsidR="00D47CED" w:rsidRPr="00D47CED">
              <w:rPr>
                <w:noProof/>
                <w:webHidden/>
                <w:color w:val="000000" w:themeColor="text1"/>
                <w:sz w:val="44"/>
              </w:rPr>
              <w:t>2</w:t>
            </w:r>
            <w:r w:rsidR="00D47CED" w:rsidRPr="00D47CED">
              <w:rPr>
                <w:noProof/>
                <w:webHidden/>
                <w:color w:val="000000" w:themeColor="text1"/>
                <w:sz w:val="44"/>
              </w:rPr>
              <w:fldChar w:fldCharType="end"/>
            </w:r>
          </w:hyperlink>
        </w:p>
        <w:p w14:paraId="390AF46C" w14:textId="77777777" w:rsidR="00D47CED" w:rsidRPr="00D47CED" w:rsidRDefault="00D47CED" w:rsidP="00D47CED">
          <w:pPr>
            <w:pStyle w:val="Sumrio1"/>
            <w:tabs>
              <w:tab w:val="left" w:pos="440"/>
              <w:tab w:val="right" w:leader="dot" w:pos="8297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48"/>
              <w:szCs w:val="24"/>
              <w:lang w:eastAsia="pt-BR" w:bidi="ar-SA"/>
            </w:rPr>
          </w:pPr>
          <w:hyperlink w:anchor="_Toc452549928" w:history="1"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2.</w:t>
            </w:r>
            <w:r w:rsidRPr="00D47CE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48"/>
                <w:szCs w:val="24"/>
                <w:lang w:eastAsia="pt-BR" w:bidi="ar-SA"/>
              </w:rPr>
              <w:tab/>
            </w:r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Página ‘Início’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ab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begin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instrText xml:space="preserve"> PAGEREF _Toc452549928 \h </w:instrText>
            </w:r>
            <w:r w:rsidRPr="00D47CED">
              <w:rPr>
                <w:noProof/>
                <w:webHidden/>
                <w:color w:val="000000" w:themeColor="text1"/>
                <w:sz w:val="44"/>
              </w:rPr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separate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>3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end"/>
            </w:r>
          </w:hyperlink>
        </w:p>
        <w:p w14:paraId="744F9970" w14:textId="77777777" w:rsidR="00D47CED" w:rsidRPr="00D47CED" w:rsidRDefault="00D47CED" w:rsidP="00D47CED">
          <w:pPr>
            <w:pStyle w:val="Sumrio1"/>
            <w:tabs>
              <w:tab w:val="left" w:pos="440"/>
              <w:tab w:val="right" w:leader="dot" w:pos="8297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48"/>
              <w:szCs w:val="24"/>
              <w:lang w:eastAsia="pt-BR" w:bidi="ar-SA"/>
            </w:rPr>
          </w:pPr>
          <w:hyperlink w:anchor="_Toc452549929" w:history="1">
            <w:r w:rsidRPr="00D47CED">
              <w:rPr>
                <w:rStyle w:val="Hiperlink"/>
                <w:i/>
                <w:noProof/>
                <w:color w:val="000000" w:themeColor="text1"/>
                <w:sz w:val="44"/>
                <w:lang w:val="pt-PT"/>
              </w:rPr>
              <w:t>3.</w:t>
            </w:r>
            <w:r w:rsidRPr="00D47CE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48"/>
                <w:szCs w:val="24"/>
                <w:lang w:eastAsia="pt-BR" w:bidi="ar-SA"/>
              </w:rPr>
              <w:tab/>
            </w:r>
            <w:r w:rsidRPr="00D47CED">
              <w:rPr>
                <w:rStyle w:val="Hiperlink"/>
                <w:i/>
                <w:noProof/>
                <w:color w:val="000000" w:themeColor="text1"/>
                <w:sz w:val="44"/>
                <w:lang w:val="pt-PT"/>
              </w:rPr>
              <w:t>Página ‘Cozinha’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ab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begin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instrText xml:space="preserve"> PAGEREF _Toc452549929 \h </w:instrText>
            </w:r>
            <w:r w:rsidRPr="00D47CED">
              <w:rPr>
                <w:noProof/>
                <w:webHidden/>
                <w:color w:val="000000" w:themeColor="text1"/>
                <w:sz w:val="44"/>
              </w:rPr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separate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>4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end"/>
            </w:r>
          </w:hyperlink>
        </w:p>
        <w:p w14:paraId="2CBE6576" w14:textId="77777777" w:rsidR="00D47CED" w:rsidRPr="00D47CED" w:rsidRDefault="00D47CED" w:rsidP="00D47CED">
          <w:pPr>
            <w:pStyle w:val="Sumrio1"/>
            <w:tabs>
              <w:tab w:val="left" w:pos="440"/>
              <w:tab w:val="right" w:leader="dot" w:pos="8297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48"/>
              <w:szCs w:val="24"/>
              <w:lang w:eastAsia="pt-BR" w:bidi="ar-SA"/>
            </w:rPr>
          </w:pPr>
          <w:hyperlink w:anchor="_Toc452549930" w:history="1"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4.</w:t>
            </w:r>
            <w:r w:rsidRPr="00D47CE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48"/>
                <w:szCs w:val="24"/>
                <w:lang w:eastAsia="pt-BR" w:bidi="ar-SA"/>
              </w:rPr>
              <w:tab/>
            </w:r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Página ‘Mapa Restaurante’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ab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begin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instrText xml:space="preserve"> PAGEREF _Toc452549930 \h </w:instrText>
            </w:r>
            <w:r w:rsidRPr="00D47CED">
              <w:rPr>
                <w:noProof/>
                <w:webHidden/>
                <w:color w:val="000000" w:themeColor="text1"/>
                <w:sz w:val="44"/>
              </w:rPr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separate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>5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end"/>
            </w:r>
          </w:hyperlink>
        </w:p>
        <w:p w14:paraId="1F471871" w14:textId="77777777" w:rsidR="00D47CED" w:rsidRPr="00D47CED" w:rsidRDefault="00D47CED" w:rsidP="00D47CED">
          <w:pPr>
            <w:pStyle w:val="Sumrio1"/>
            <w:tabs>
              <w:tab w:val="left" w:pos="440"/>
              <w:tab w:val="right" w:leader="dot" w:pos="8297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48"/>
              <w:szCs w:val="24"/>
              <w:lang w:eastAsia="pt-BR" w:bidi="ar-SA"/>
            </w:rPr>
          </w:pPr>
          <w:hyperlink w:anchor="_Toc452549931" w:history="1"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5.</w:t>
            </w:r>
            <w:r w:rsidRPr="00D47CE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48"/>
                <w:szCs w:val="24"/>
                <w:lang w:eastAsia="pt-BR" w:bidi="ar-SA"/>
              </w:rPr>
              <w:tab/>
            </w:r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Página ‘Mesa’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ab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begin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instrText xml:space="preserve"> PAGEREF _Toc452549931 \h </w:instrText>
            </w:r>
            <w:r w:rsidRPr="00D47CED">
              <w:rPr>
                <w:noProof/>
                <w:webHidden/>
                <w:color w:val="000000" w:themeColor="text1"/>
                <w:sz w:val="44"/>
              </w:rPr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separate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>6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end"/>
            </w:r>
          </w:hyperlink>
        </w:p>
        <w:p w14:paraId="05815FDA" w14:textId="77777777" w:rsidR="00D47CED" w:rsidRPr="00D47CED" w:rsidRDefault="00D47CED" w:rsidP="00D47CED">
          <w:pPr>
            <w:pStyle w:val="Sumrio1"/>
            <w:tabs>
              <w:tab w:val="left" w:pos="440"/>
              <w:tab w:val="right" w:leader="dot" w:pos="8297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48"/>
              <w:szCs w:val="24"/>
              <w:lang w:eastAsia="pt-BR" w:bidi="ar-SA"/>
            </w:rPr>
          </w:pPr>
          <w:hyperlink w:anchor="_Toc452549932" w:history="1"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6.</w:t>
            </w:r>
            <w:r w:rsidRPr="00D47CE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48"/>
                <w:szCs w:val="24"/>
                <w:lang w:eastAsia="pt-BR" w:bidi="ar-SA"/>
              </w:rPr>
              <w:tab/>
            </w:r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Página ‘Teclado’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ab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begin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instrText xml:space="preserve"> PAGEREF _Toc452549932 \h </w:instrText>
            </w:r>
            <w:r w:rsidRPr="00D47CED">
              <w:rPr>
                <w:noProof/>
                <w:webHidden/>
                <w:color w:val="000000" w:themeColor="text1"/>
                <w:sz w:val="44"/>
              </w:rPr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separate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>7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end"/>
            </w:r>
          </w:hyperlink>
        </w:p>
        <w:p w14:paraId="4F46D588" w14:textId="77777777" w:rsidR="00D47CED" w:rsidRPr="00D47CED" w:rsidRDefault="00D47CED" w:rsidP="00D47CED">
          <w:pPr>
            <w:pStyle w:val="Sumrio1"/>
            <w:tabs>
              <w:tab w:val="left" w:pos="440"/>
              <w:tab w:val="right" w:leader="dot" w:pos="8297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48"/>
              <w:szCs w:val="24"/>
              <w:lang w:eastAsia="pt-BR" w:bidi="ar-SA"/>
            </w:rPr>
          </w:pPr>
          <w:hyperlink w:anchor="_Toc452549933" w:history="1"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7.</w:t>
            </w:r>
            <w:r w:rsidRPr="00D47CE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48"/>
                <w:szCs w:val="24"/>
                <w:lang w:eastAsia="pt-BR" w:bidi="ar-SA"/>
              </w:rPr>
              <w:tab/>
            </w:r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página ‘Fechar Conta mesa’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ab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begin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instrText xml:space="preserve"> PAGEREF _Toc452549933 \h </w:instrText>
            </w:r>
            <w:r w:rsidRPr="00D47CED">
              <w:rPr>
                <w:noProof/>
                <w:webHidden/>
                <w:color w:val="000000" w:themeColor="text1"/>
                <w:sz w:val="44"/>
              </w:rPr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separate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>8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end"/>
            </w:r>
          </w:hyperlink>
        </w:p>
        <w:p w14:paraId="6B7AAA1B" w14:textId="77777777" w:rsidR="00D47CED" w:rsidRPr="00D47CED" w:rsidRDefault="00D47CED" w:rsidP="00D47CED">
          <w:pPr>
            <w:pStyle w:val="Sumrio1"/>
            <w:tabs>
              <w:tab w:val="left" w:pos="440"/>
              <w:tab w:val="right" w:leader="dot" w:pos="8297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48"/>
              <w:szCs w:val="24"/>
              <w:lang w:eastAsia="pt-BR" w:bidi="ar-SA"/>
            </w:rPr>
          </w:pPr>
          <w:hyperlink w:anchor="_Toc452549934" w:history="1">
            <w:r w:rsidRPr="00D47CED">
              <w:rPr>
                <w:rStyle w:val="Hiperlink"/>
                <w:rFonts w:ascii="Arial" w:hAnsi="Arial" w:cs="Arial"/>
                <w:i/>
                <w:noProof/>
                <w:color w:val="000000" w:themeColor="text1"/>
                <w:sz w:val="44"/>
              </w:rPr>
              <w:t>8.</w:t>
            </w:r>
            <w:r w:rsidRPr="00D47CE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48"/>
                <w:szCs w:val="24"/>
                <w:lang w:eastAsia="pt-BR" w:bidi="ar-SA"/>
              </w:rPr>
              <w:tab/>
            </w:r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página ‘fechar conta por pessoa’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ab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begin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instrText xml:space="preserve"> PAGEREF _Toc452549934 \h </w:instrText>
            </w:r>
            <w:r w:rsidRPr="00D47CED">
              <w:rPr>
                <w:noProof/>
                <w:webHidden/>
                <w:color w:val="000000" w:themeColor="text1"/>
                <w:sz w:val="44"/>
              </w:rPr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separate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>9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end"/>
            </w:r>
          </w:hyperlink>
        </w:p>
        <w:p w14:paraId="5BDCB6A2" w14:textId="77777777" w:rsidR="00D47CED" w:rsidRPr="00D47CED" w:rsidRDefault="00D47CED" w:rsidP="00D47CED">
          <w:pPr>
            <w:pStyle w:val="Sumrio1"/>
            <w:tabs>
              <w:tab w:val="left" w:pos="440"/>
              <w:tab w:val="right" w:leader="dot" w:pos="8297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color w:val="000000" w:themeColor="text1"/>
              <w:sz w:val="48"/>
              <w:szCs w:val="24"/>
              <w:lang w:eastAsia="pt-BR" w:bidi="ar-SA"/>
            </w:rPr>
          </w:pPr>
          <w:hyperlink w:anchor="_Toc452549935" w:history="1">
            <w:r w:rsidRPr="00D47CED">
              <w:rPr>
                <w:rStyle w:val="Hiperlink"/>
                <w:rFonts w:ascii="Arial" w:hAnsi="Arial" w:cs="Arial"/>
                <w:i/>
                <w:noProof/>
                <w:color w:val="000000" w:themeColor="text1"/>
                <w:sz w:val="44"/>
              </w:rPr>
              <w:t>9.</w:t>
            </w:r>
            <w:r w:rsidRPr="00D47CED">
              <w:rPr>
                <w:rFonts w:eastAsiaTheme="minorEastAsia"/>
                <w:b w:val="0"/>
                <w:bCs w:val="0"/>
                <w:caps w:val="0"/>
                <w:noProof/>
                <w:color w:val="000000" w:themeColor="text1"/>
                <w:sz w:val="48"/>
                <w:szCs w:val="24"/>
                <w:lang w:eastAsia="pt-BR" w:bidi="ar-SA"/>
              </w:rPr>
              <w:tab/>
            </w:r>
            <w:r w:rsidRPr="00D47CED">
              <w:rPr>
                <w:rStyle w:val="Hiperlink"/>
                <w:rFonts w:cs="Arial"/>
                <w:i/>
                <w:noProof/>
                <w:color w:val="000000" w:themeColor="text1"/>
                <w:sz w:val="44"/>
              </w:rPr>
              <w:t>zerar o ‘firebase’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ab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begin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instrText xml:space="preserve"> PAGEREF _Toc452549935 \h </w:instrText>
            </w:r>
            <w:r w:rsidRPr="00D47CED">
              <w:rPr>
                <w:noProof/>
                <w:webHidden/>
                <w:color w:val="000000" w:themeColor="text1"/>
                <w:sz w:val="44"/>
              </w:rPr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separate"/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t>9</w:t>
            </w:r>
            <w:r w:rsidRPr="00D47CED">
              <w:rPr>
                <w:noProof/>
                <w:webHidden/>
                <w:color w:val="000000" w:themeColor="text1"/>
                <w:sz w:val="44"/>
              </w:rPr>
              <w:fldChar w:fldCharType="end"/>
            </w:r>
          </w:hyperlink>
        </w:p>
        <w:p w14:paraId="51B3C44B" w14:textId="6351B3BC" w:rsidR="00AC3D0A" w:rsidRPr="00826C27" w:rsidRDefault="00AC3D0A" w:rsidP="00D47CED">
          <w:pPr>
            <w:spacing w:line="360" w:lineRule="auto"/>
            <w:rPr>
              <w:color w:val="auto"/>
              <w:sz w:val="32"/>
            </w:rPr>
          </w:pPr>
          <w:r w:rsidRPr="00D47CED">
            <w:rPr>
              <w:b/>
              <w:bCs/>
              <w:noProof/>
              <w:color w:val="000000" w:themeColor="text1"/>
              <w:sz w:val="320"/>
            </w:rPr>
            <w:fldChar w:fldCharType="end"/>
          </w:r>
        </w:p>
      </w:sdtContent>
    </w:sdt>
    <w:p w14:paraId="60FC1FEA" w14:textId="77777777" w:rsidR="00AC3D0A" w:rsidRDefault="00AC3D0A" w:rsidP="001D3C44">
      <w:pPr>
        <w:jc w:val="both"/>
        <w:rPr>
          <w:lang w:val="pt-PT"/>
        </w:rPr>
      </w:pPr>
    </w:p>
    <w:p w14:paraId="5F03AD5C" w14:textId="77777777" w:rsidR="00AC3D0A" w:rsidRDefault="00AC3D0A" w:rsidP="00924E66">
      <w:pPr>
        <w:tabs>
          <w:tab w:val="left" w:pos="2860"/>
        </w:tabs>
        <w:ind w:left="0"/>
        <w:rPr>
          <w:rFonts w:ascii="Arial" w:hAnsi="Arial" w:cs="Arial"/>
          <w:b/>
          <w:color w:val="000000" w:themeColor="text1"/>
          <w:sz w:val="40"/>
        </w:rPr>
      </w:pPr>
    </w:p>
    <w:p w14:paraId="6FD40624" w14:textId="77777777" w:rsidR="00A30680" w:rsidRDefault="00A30680" w:rsidP="00924E66">
      <w:pPr>
        <w:tabs>
          <w:tab w:val="left" w:pos="2860"/>
        </w:tabs>
        <w:ind w:left="0"/>
        <w:rPr>
          <w:rFonts w:ascii="Arial" w:hAnsi="Arial" w:cs="Arial"/>
          <w:b/>
          <w:color w:val="000000" w:themeColor="text1"/>
          <w:sz w:val="40"/>
        </w:rPr>
      </w:pPr>
    </w:p>
    <w:p w14:paraId="33FC80B3" w14:textId="77777777" w:rsidR="00A30680" w:rsidRDefault="00A30680" w:rsidP="00924E66">
      <w:pPr>
        <w:tabs>
          <w:tab w:val="left" w:pos="2860"/>
        </w:tabs>
        <w:ind w:left="0"/>
        <w:rPr>
          <w:rFonts w:ascii="Arial" w:hAnsi="Arial" w:cs="Arial"/>
          <w:b/>
          <w:color w:val="000000" w:themeColor="text1"/>
          <w:sz w:val="40"/>
        </w:rPr>
      </w:pPr>
    </w:p>
    <w:p w14:paraId="39DA738B" w14:textId="77777777" w:rsidR="002E76B5" w:rsidRDefault="002E76B5" w:rsidP="00924E66">
      <w:pPr>
        <w:tabs>
          <w:tab w:val="left" w:pos="2860"/>
        </w:tabs>
        <w:ind w:left="0"/>
        <w:rPr>
          <w:rFonts w:ascii="Arial" w:hAnsi="Arial" w:cs="Arial"/>
          <w:b/>
          <w:color w:val="000000" w:themeColor="text1"/>
          <w:sz w:val="40"/>
        </w:rPr>
      </w:pPr>
    </w:p>
    <w:p w14:paraId="3DBA8873" w14:textId="07B68C35" w:rsidR="00D323EC" w:rsidRDefault="00D323EC" w:rsidP="00D84405">
      <w:pPr>
        <w:tabs>
          <w:tab w:val="left" w:pos="2860"/>
        </w:tabs>
        <w:spacing w:line="360" w:lineRule="auto"/>
        <w:ind w:left="0"/>
        <w:rPr>
          <w:rFonts w:ascii="Arial" w:hAnsi="Arial" w:cs="Arial"/>
          <w:b/>
          <w:color w:val="000000" w:themeColor="text1"/>
          <w:sz w:val="40"/>
        </w:rPr>
      </w:pPr>
    </w:p>
    <w:p w14:paraId="05357364" w14:textId="77777777" w:rsidR="00F54AB4" w:rsidRPr="00D84405" w:rsidRDefault="00F54AB4" w:rsidP="00D84405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064A0D77" w14:textId="33CA61B8" w:rsidR="001D3C44" w:rsidRPr="00FD2101" w:rsidRDefault="001D3C44" w:rsidP="00AC3D0A">
      <w:pPr>
        <w:pStyle w:val="Ttulo1"/>
        <w:rPr>
          <w:rFonts w:cs="Arial"/>
          <w:b/>
          <w:i/>
          <w:color w:val="000000" w:themeColor="text1"/>
          <w:sz w:val="40"/>
          <w:u w:val="single"/>
        </w:rPr>
      </w:pPr>
      <w:bookmarkStart w:id="0" w:name="_Toc452549927"/>
      <w:r w:rsidRPr="00FD2101">
        <w:rPr>
          <w:rFonts w:cs="Arial"/>
          <w:b/>
          <w:i/>
          <w:color w:val="000000" w:themeColor="text1"/>
          <w:sz w:val="36"/>
          <w:u w:val="single"/>
        </w:rPr>
        <w:lastRenderedPageBreak/>
        <w:t>Introdução</w:t>
      </w:r>
      <w:bookmarkEnd w:id="0"/>
    </w:p>
    <w:p w14:paraId="61F33484" w14:textId="77777777" w:rsidR="001D3C44" w:rsidRDefault="001D3C44" w:rsidP="003B5586">
      <w:pPr>
        <w:tabs>
          <w:tab w:val="left" w:pos="2860"/>
        </w:tabs>
        <w:spacing w:line="360" w:lineRule="auto"/>
        <w:rPr>
          <w:i/>
          <w:color w:val="000000" w:themeColor="text1"/>
          <w:lang w:val="pt-PT"/>
        </w:rPr>
      </w:pPr>
    </w:p>
    <w:p w14:paraId="4A32A530" w14:textId="0DE85927" w:rsidR="001D3C44" w:rsidRDefault="001D3C44" w:rsidP="003B5586">
      <w:pPr>
        <w:tabs>
          <w:tab w:val="left" w:pos="286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lang w:val="pt-PT"/>
        </w:rPr>
      </w:pPr>
      <w:r>
        <w:rPr>
          <w:rFonts w:ascii="Arial" w:hAnsi="Arial" w:cs="Arial"/>
          <w:color w:val="000000" w:themeColor="text1"/>
          <w:sz w:val="24"/>
          <w:lang w:val="pt-PT"/>
        </w:rPr>
        <w:t xml:space="preserve">    O </w:t>
      </w:r>
      <w:proofErr w:type="spellStart"/>
      <w:r>
        <w:rPr>
          <w:rFonts w:ascii="Arial" w:hAnsi="Arial" w:cs="Arial"/>
          <w:color w:val="000000" w:themeColor="text1"/>
          <w:sz w:val="24"/>
          <w:lang w:val="pt-PT"/>
        </w:rPr>
        <w:t>Smart</w:t>
      </w:r>
      <w:proofErr w:type="spellEnd"/>
      <w:r>
        <w:rPr>
          <w:rFonts w:ascii="Arial" w:hAnsi="Arial" w:cs="Arial"/>
          <w:color w:val="000000" w:themeColor="text1"/>
          <w:sz w:val="24"/>
          <w:lang w:val="pt-PT"/>
        </w:rPr>
        <w:t xml:space="preserve"> Server é um software de integração do restaurante, com ele você é capaz de divi</w:t>
      </w:r>
      <w:r w:rsidR="00747189">
        <w:rPr>
          <w:rFonts w:ascii="Arial" w:hAnsi="Arial" w:cs="Arial"/>
          <w:color w:val="000000" w:themeColor="text1"/>
          <w:sz w:val="24"/>
          <w:lang w:val="pt-PT"/>
        </w:rPr>
        <w:t>dir os pedidos por cadeiras, alé</w:t>
      </w:r>
      <w:r>
        <w:rPr>
          <w:rFonts w:ascii="Arial" w:hAnsi="Arial" w:cs="Arial"/>
          <w:color w:val="000000" w:themeColor="text1"/>
          <w:sz w:val="24"/>
          <w:lang w:val="pt-PT"/>
        </w:rPr>
        <w:t>m de mandar o pedido para a cozinha e de ter o mapa de seu restaurante em suas mãos.</w:t>
      </w:r>
      <w:r w:rsidR="0087359C">
        <w:rPr>
          <w:rFonts w:ascii="Arial" w:hAnsi="Arial" w:cs="Arial"/>
          <w:color w:val="000000" w:themeColor="text1"/>
          <w:sz w:val="24"/>
          <w:lang w:val="pt-PT"/>
        </w:rPr>
        <w:t xml:space="preserve"> Para usa-lo é necessário </w:t>
      </w:r>
      <w:r w:rsidR="00D47CED">
        <w:rPr>
          <w:rFonts w:ascii="Arial" w:hAnsi="Arial" w:cs="Arial"/>
          <w:color w:val="000000" w:themeColor="text1"/>
          <w:sz w:val="24"/>
          <w:lang w:val="pt-PT"/>
        </w:rPr>
        <w:t xml:space="preserve">o uso do </w:t>
      </w:r>
      <w:proofErr w:type="spellStart"/>
      <w:r w:rsidR="00D47CED">
        <w:rPr>
          <w:rFonts w:ascii="Arial" w:hAnsi="Arial" w:cs="Arial"/>
          <w:color w:val="000000" w:themeColor="text1"/>
          <w:sz w:val="24"/>
          <w:lang w:val="pt-PT"/>
        </w:rPr>
        <w:t>F</w:t>
      </w:r>
      <w:bookmarkStart w:id="1" w:name="_GoBack"/>
      <w:bookmarkEnd w:id="1"/>
      <w:r w:rsidR="0087359C">
        <w:rPr>
          <w:rFonts w:ascii="Arial" w:hAnsi="Arial" w:cs="Arial"/>
          <w:color w:val="000000" w:themeColor="text1"/>
          <w:sz w:val="24"/>
          <w:lang w:val="pt-PT"/>
        </w:rPr>
        <w:t>irebase</w:t>
      </w:r>
      <w:proofErr w:type="spellEnd"/>
      <w:r w:rsidR="0087359C">
        <w:rPr>
          <w:rFonts w:ascii="Arial" w:hAnsi="Arial" w:cs="Arial"/>
          <w:color w:val="000000" w:themeColor="text1"/>
          <w:sz w:val="24"/>
          <w:lang w:val="pt-PT"/>
        </w:rPr>
        <w:t>.</w:t>
      </w:r>
    </w:p>
    <w:p w14:paraId="2AFAC873" w14:textId="77777777" w:rsidR="001D3C44" w:rsidRDefault="001D3C44" w:rsidP="003B5586">
      <w:pPr>
        <w:tabs>
          <w:tab w:val="left" w:pos="2860"/>
        </w:tabs>
        <w:spacing w:line="360" w:lineRule="auto"/>
        <w:rPr>
          <w:rFonts w:ascii="Arial" w:hAnsi="Arial" w:cs="Arial"/>
          <w:color w:val="000000" w:themeColor="text1"/>
          <w:sz w:val="24"/>
          <w:lang w:val="pt-PT"/>
        </w:rPr>
      </w:pPr>
    </w:p>
    <w:p w14:paraId="4362A822" w14:textId="5AB30C58" w:rsidR="00AC3D0A" w:rsidRPr="00D84405" w:rsidRDefault="001D3C44" w:rsidP="00D84405">
      <w:pPr>
        <w:pStyle w:val="Ttulo1"/>
        <w:rPr>
          <w:rFonts w:cs="Arial"/>
          <w:b/>
          <w:i/>
          <w:color w:val="000000" w:themeColor="text1"/>
          <w:sz w:val="40"/>
          <w:u w:val="single"/>
        </w:rPr>
      </w:pPr>
      <w:bookmarkStart w:id="2" w:name="_Toc452549928"/>
      <w:r w:rsidRPr="00FD2101">
        <w:rPr>
          <w:rFonts w:cs="Arial"/>
          <w:b/>
          <w:i/>
          <w:color w:val="000000" w:themeColor="text1"/>
          <w:sz w:val="36"/>
          <w:u w:val="single"/>
        </w:rPr>
        <w:t>Página</w:t>
      </w:r>
      <w:r w:rsidRPr="00AC3D0A">
        <w:rPr>
          <w:rFonts w:cs="Arial"/>
          <w:b/>
          <w:i/>
          <w:color w:val="000000" w:themeColor="text1"/>
          <w:sz w:val="40"/>
          <w:u w:val="single"/>
        </w:rPr>
        <w:t xml:space="preserve"> ‘</w:t>
      </w:r>
      <w:r w:rsidRPr="00FD2101">
        <w:rPr>
          <w:rFonts w:cs="Arial"/>
          <w:b/>
          <w:i/>
          <w:color w:val="000000" w:themeColor="text1"/>
          <w:sz w:val="36"/>
          <w:u w:val="single"/>
        </w:rPr>
        <w:t>Início</w:t>
      </w:r>
      <w:r w:rsidR="00D84405">
        <w:rPr>
          <w:rFonts w:cs="Arial"/>
          <w:b/>
          <w:i/>
          <w:color w:val="000000" w:themeColor="text1"/>
          <w:sz w:val="36"/>
          <w:u w:val="single"/>
        </w:rPr>
        <w:t>’</w:t>
      </w:r>
      <w:bookmarkEnd w:id="2"/>
    </w:p>
    <w:p w14:paraId="0788B60B" w14:textId="0B7CA834" w:rsidR="001D3C44" w:rsidRDefault="00FD2101" w:rsidP="007C1738">
      <w:pPr>
        <w:keepNext/>
        <w:tabs>
          <w:tab w:val="left" w:pos="286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D84405">
        <w:rPr>
          <w:rFonts w:ascii="Arial" w:hAnsi="Arial" w:cs="Arial"/>
          <w:color w:val="000000" w:themeColor="text1"/>
          <w:sz w:val="24"/>
        </w:rPr>
        <w:t xml:space="preserve">  </w:t>
      </w:r>
      <w:r w:rsidR="001D3C44">
        <w:rPr>
          <w:rFonts w:ascii="Arial" w:hAnsi="Arial" w:cs="Arial"/>
          <w:color w:val="000000" w:themeColor="text1"/>
          <w:sz w:val="24"/>
        </w:rPr>
        <w:t>Ao iniciar o software, uma pagina ‘</w:t>
      </w:r>
      <w:r w:rsidR="00924E66">
        <w:rPr>
          <w:rFonts w:ascii="Arial" w:hAnsi="Arial" w:cs="Arial"/>
          <w:color w:val="000000" w:themeColor="text1"/>
          <w:sz w:val="24"/>
        </w:rPr>
        <w:t>iní</w:t>
      </w:r>
      <w:r w:rsidR="001D3C44">
        <w:rPr>
          <w:rFonts w:ascii="Arial" w:hAnsi="Arial" w:cs="Arial"/>
          <w:color w:val="000000" w:themeColor="text1"/>
          <w:sz w:val="24"/>
        </w:rPr>
        <w:t xml:space="preserve">cio’ será aberta e nela </w:t>
      </w:r>
      <w:r w:rsidR="00D12207">
        <w:rPr>
          <w:rFonts w:ascii="Arial" w:hAnsi="Arial" w:cs="Arial"/>
          <w:color w:val="000000" w:themeColor="text1"/>
          <w:sz w:val="24"/>
        </w:rPr>
        <w:t>irão</w:t>
      </w:r>
      <w:r w:rsidR="001D3C44">
        <w:rPr>
          <w:rFonts w:ascii="Arial" w:hAnsi="Arial" w:cs="Arial"/>
          <w:color w:val="000000" w:themeColor="text1"/>
          <w:sz w:val="24"/>
        </w:rPr>
        <w:t xml:space="preserve"> ter duas opções de botão, o botão da esquerda (figura 1) é</w:t>
      </w:r>
      <w:r w:rsidR="002E76B5">
        <w:rPr>
          <w:rFonts w:ascii="Arial" w:hAnsi="Arial" w:cs="Arial"/>
          <w:color w:val="000000" w:themeColor="text1"/>
          <w:sz w:val="24"/>
        </w:rPr>
        <w:t xml:space="preserve"> o botão ‘mapa’, ele te levará à</w:t>
      </w:r>
      <w:r w:rsidR="001D3C44">
        <w:rPr>
          <w:rFonts w:ascii="Arial" w:hAnsi="Arial" w:cs="Arial"/>
          <w:color w:val="000000" w:themeColor="text1"/>
          <w:sz w:val="24"/>
        </w:rPr>
        <w:t xml:space="preserve"> pagina ‘mapa’ (índice</w:t>
      </w:r>
      <w:r w:rsidR="002E76B5">
        <w:rPr>
          <w:rFonts w:ascii="Arial" w:hAnsi="Arial" w:cs="Arial"/>
          <w:color w:val="000000" w:themeColor="text1"/>
          <w:sz w:val="24"/>
        </w:rPr>
        <w:t xml:space="preserve"> 4</w:t>
      </w:r>
      <w:r w:rsidR="001D3C44">
        <w:rPr>
          <w:rFonts w:ascii="Arial" w:hAnsi="Arial" w:cs="Arial"/>
          <w:color w:val="000000" w:themeColor="text1"/>
          <w:sz w:val="24"/>
        </w:rPr>
        <w:t>). Já o botão da direita</w:t>
      </w:r>
      <w:r w:rsidR="007C1738">
        <w:rPr>
          <w:rFonts w:ascii="Arial" w:hAnsi="Arial" w:cs="Arial"/>
          <w:color w:val="000000" w:themeColor="text1"/>
          <w:sz w:val="24"/>
        </w:rPr>
        <w:t xml:space="preserve"> (figura 2)</w:t>
      </w:r>
      <w:r w:rsidR="001D3C44">
        <w:rPr>
          <w:rFonts w:ascii="Arial" w:hAnsi="Arial" w:cs="Arial"/>
          <w:color w:val="000000" w:themeColor="text1"/>
          <w:sz w:val="24"/>
        </w:rPr>
        <w:t xml:space="preserve"> é o botão da cozinha, ele abr</w:t>
      </w:r>
      <w:r w:rsidR="002E76B5">
        <w:rPr>
          <w:rFonts w:ascii="Arial" w:hAnsi="Arial" w:cs="Arial"/>
          <w:color w:val="000000" w:themeColor="text1"/>
          <w:sz w:val="24"/>
        </w:rPr>
        <w:t>irá a pagina ‘cozinha’ (índice 3</w:t>
      </w:r>
      <w:r w:rsidR="001D3C44">
        <w:rPr>
          <w:rFonts w:ascii="Arial" w:hAnsi="Arial" w:cs="Arial"/>
          <w:color w:val="000000" w:themeColor="text1"/>
          <w:sz w:val="24"/>
        </w:rPr>
        <w:t>).</w:t>
      </w:r>
    </w:p>
    <w:p w14:paraId="22BC67E4" w14:textId="77777777" w:rsidR="007C1738" w:rsidRDefault="007C1738" w:rsidP="007C1738">
      <w:pPr>
        <w:keepNext/>
        <w:tabs>
          <w:tab w:val="left" w:pos="286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30EA4988" w14:textId="77777777" w:rsidR="007C1738" w:rsidRDefault="007C1738" w:rsidP="007C1738">
      <w:pPr>
        <w:keepNext/>
        <w:tabs>
          <w:tab w:val="left" w:pos="286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2713A69F" w14:textId="77777777" w:rsidR="001D3C44" w:rsidRDefault="001D3C44" w:rsidP="00C93275">
      <w:pPr>
        <w:keepNext/>
        <w:tabs>
          <w:tab w:val="left" w:pos="2860"/>
        </w:tabs>
        <w:spacing w:line="360" w:lineRule="auto"/>
        <w:jc w:val="both"/>
      </w:pPr>
      <w:r>
        <w:rPr>
          <w:rFonts w:ascii="Arial" w:hAnsi="Arial" w:cs="Arial"/>
          <w:noProof/>
          <w:color w:val="000000" w:themeColor="text1"/>
          <w:sz w:val="24"/>
          <w:lang w:eastAsia="pt-BR" w:bidi="ar-SA"/>
        </w:rPr>
        <w:drawing>
          <wp:inline distT="0" distB="0" distL="0" distR="0" wp14:anchorId="1E1C5C85" wp14:editId="41162386">
            <wp:extent cx="5080635" cy="3220121"/>
            <wp:effectExtent l="25400" t="25400" r="24765" b="311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6-05-17 às 19.49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9" cy="3233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BEECA" w14:textId="77777777" w:rsidR="001D3C44" w:rsidRPr="00C93275" w:rsidRDefault="001D3C44" w:rsidP="00C93275">
      <w:pPr>
        <w:pStyle w:val="Legenda"/>
        <w:jc w:val="both"/>
        <w:rPr>
          <w:rFonts w:ascii="Arial" w:hAnsi="Arial" w:cs="Arial"/>
          <w:color w:val="000000" w:themeColor="text1"/>
          <w:sz w:val="36"/>
        </w:rPr>
      </w:pPr>
      <w:r w:rsidRPr="00C93275">
        <w:rPr>
          <w:sz w:val="24"/>
        </w:rPr>
        <w:t xml:space="preserve">Figura </w:t>
      </w:r>
      <w:r w:rsidRPr="00C93275">
        <w:rPr>
          <w:sz w:val="24"/>
        </w:rPr>
        <w:fldChar w:fldCharType="begin"/>
      </w:r>
      <w:r w:rsidRPr="00C93275">
        <w:rPr>
          <w:sz w:val="24"/>
        </w:rPr>
        <w:instrText xml:space="preserve"> SEQ Figura \* ARABIC </w:instrText>
      </w:r>
      <w:r w:rsidRPr="00C93275">
        <w:rPr>
          <w:sz w:val="24"/>
        </w:rPr>
        <w:fldChar w:fldCharType="separate"/>
      </w:r>
      <w:r w:rsidR="0087359C">
        <w:rPr>
          <w:noProof/>
          <w:sz w:val="24"/>
        </w:rPr>
        <w:t>1</w:t>
      </w:r>
      <w:r w:rsidRPr="00C93275">
        <w:rPr>
          <w:sz w:val="24"/>
        </w:rPr>
        <w:fldChar w:fldCharType="end"/>
      </w:r>
    </w:p>
    <w:p w14:paraId="71348ABB" w14:textId="77777777" w:rsidR="001D3C44" w:rsidRDefault="001D3C44" w:rsidP="003B5586">
      <w:pPr>
        <w:tabs>
          <w:tab w:val="left" w:pos="2860"/>
        </w:tabs>
        <w:spacing w:line="360" w:lineRule="auto"/>
        <w:rPr>
          <w:rFonts w:ascii="Arial" w:hAnsi="Arial" w:cs="Arial"/>
          <w:color w:val="000000" w:themeColor="text1"/>
          <w:sz w:val="24"/>
          <w:lang w:val="pt-PT"/>
        </w:rPr>
      </w:pPr>
    </w:p>
    <w:p w14:paraId="07BB0F7D" w14:textId="77777777" w:rsidR="001D3C44" w:rsidRDefault="001D3C44" w:rsidP="00667028">
      <w:pPr>
        <w:keepNext/>
        <w:tabs>
          <w:tab w:val="left" w:pos="2860"/>
        </w:tabs>
        <w:spacing w:line="360" w:lineRule="auto"/>
        <w:ind w:left="0"/>
      </w:pPr>
      <w:r>
        <w:rPr>
          <w:rFonts w:ascii="Arial" w:hAnsi="Arial" w:cs="Arial"/>
          <w:noProof/>
          <w:color w:val="000000" w:themeColor="text1"/>
          <w:sz w:val="24"/>
          <w:lang w:eastAsia="pt-BR" w:bidi="ar-SA"/>
        </w:rPr>
        <w:lastRenderedPageBreak/>
        <w:drawing>
          <wp:inline distT="0" distB="0" distL="0" distR="0" wp14:anchorId="095D90EB" wp14:editId="658D348D">
            <wp:extent cx="5274945" cy="3338830"/>
            <wp:effectExtent l="25400" t="25400" r="33655" b="139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16-05-17 às 19.58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3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31D5C" w14:textId="66BF605C" w:rsidR="001D3C44" w:rsidRDefault="001D3C44" w:rsidP="00F54AB4">
      <w:pPr>
        <w:pStyle w:val="Legenda"/>
        <w:ind w:left="0"/>
        <w:rPr>
          <w:sz w:val="24"/>
        </w:rPr>
      </w:pPr>
      <w:r w:rsidRPr="00667028">
        <w:rPr>
          <w:sz w:val="24"/>
        </w:rPr>
        <w:t xml:space="preserve">Figura </w:t>
      </w:r>
      <w:r w:rsidRPr="00667028">
        <w:rPr>
          <w:sz w:val="24"/>
        </w:rPr>
        <w:fldChar w:fldCharType="begin"/>
      </w:r>
      <w:r w:rsidRPr="00667028">
        <w:rPr>
          <w:sz w:val="24"/>
        </w:rPr>
        <w:instrText xml:space="preserve"> SEQ Figura \* ARABIC </w:instrText>
      </w:r>
      <w:r w:rsidRPr="00667028">
        <w:rPr>
          <w:sz w:val="24"/>
        </w:rPr>
        <w:fldChar w:fldCharType="separate"/>
      </w:r>
      <w:r w:rsidR="0087359C">
        <w:rPr>
          <w:noProof/>
          <w:sz w:val="24"/>
        </w:rPr>
        <w:t>2</w:t>
      </w:r>
      <w:r w:rsidRPr="00667028">
        <w:rPr>
          <w:sz w:val="24"/>
        </w:rPr>
        <w:fldChar w:fldCharType="end"/>
      </w:r>
    </w:p>
    <w:p w14:paraId="2D520575" w14:textId="77777777" w:rsidR="00F54AB4" w:rsidRPr="00F54AB4" w:rsidRDefault="00F54AB4" w:rsidP="00F54AB4"/>
    <w:p w14:paraId="4D5531C0" w14:textId="6B048EF7" w:rsidR="00FD2101" w:rsidRPr="00FD2101" w:rsidRDefault="00AC3D0A" w:rsidP="00FD2101">
      <w:pPr>
        <w:pStyle w:val="Ttulo1"/>
        <w:rPr>
          <w:b/>
          <w:i/>
          <w:sz w:val="36"/>
          <w:u w:val="single"/>
          <w:lang w:val="pt-PT"/>
        </w:rPr>
      </w:pPr>
      <w:r>
        <w:rPr>
          <w:lang w:val="pt-PT"/>
        </w:rPr>
        <w:t xml:space="preserve"> </w:t>
      </w:r>
      <w:bookmarkStart w:id="3" w:name="_Toc452549929"/>
      <w:r w:rsidRPr="00AC3D0A">
        <w:rPr>
          <w:b/>
          <w:i/>
          <w:sz w:val="36"/>
          <w:u w:val="single"/>
          <w:lang w:val="pt-PT"/>
        </w:rPr>
        <w:t>Página ‘Cozinha’</w:t>
      </w:r>
      <w:bookmarkEnd w:id="3"/>
    </w:p>
    <w:p w14:paraId="28ED8B40" w14:textId="7972A9D3" w:rsidR="00FD2101" w:rsidRDefault="00FD2101" w:rsidP="00FD210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lang w:val="pt-PT"/>
        </w:rPr>
      </w:pPr>
    </w:p>
    <w:p w14:paraId="6C7DDA16" w14:textId="7BF4E5C2" w:rsidR="007C1738" w:rsidRDefault="00FD2101" w:rsidP="002E76B5">
      <w:pPr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lang w:val="pt-PT"/>
        </w:rPr>
      </w:pPr>
      <w:r>
        <w:rPr>
          <w:rFonts w:ascii="Arial" w:hAnsi="Arial" w:cs="Arial"/>
          <w:color w:val="000000" w:themeColor="text1"/>
          <w:sz w:val="24"/>
          <w:lang w:val="pt-PT"/>
        </w:rPr>
        <w:t xml:space="preserve">    </w:t>
      </w:r>
      <w:r w:rsidR="001D3C44">
        <w:rPr>
          <w:rFonts w:ascii="Arial" w:hAnsi="Arial" w:cs="Arial"/>
          <w:color w:val="000000" w:themeColor="text1"/>
          <w:sz w:val="24"/>
          <w:lang w:val="pt-PT"/>
        </w:rPr>
        <w:t>A página ‘Cozinha’</w:t>
      </w:r>
      <w:r w:rsidR="002C65B9">
        <w:rPr>
          <w:rFonts w:ascii="Arial" w:hAnsi="Arial" w:cs="Arial"/>
          <w:color w:val="000000" w:themeColor="text1"/>
          <w:sz w:val="24"/>
          <w:lang w:val="pt-PT"/>
        </w:rPr>
        <w:t xml:space="preserve"> (figura 3)</w:t>
      </w:r>
      <w:r w:rsidR="001D3C44">
        <w:rPr>
          <w:rFonts w:ascii="Arial" w:hAnsi="Arial" w:cs="Arial"/>
          <w:color w:val="000000" w:themeColor="text1"/>
          <w:sz w:val="24"/>
          <w:lang w:val="pt-PT"/>
        </w:rPr>
        <w:t xml:space="preserve"> é </w:t>
      </w:r>
      <w:r w:rsidR="00D12207">
        <w:rPr>
          <w:rFonts w:ascii="Arial" w:hAnsi="Arial" w:cs="Arial"/>
          <w:color w:val="000000" w:themeColor="text1"/>
          <w:sz w:val="24"/>
          <w:lang w:val="pt-PT"/>
        </w:rPr>
        <w:t>onde as pessoas da cozinha vão</w:t>
      </w:r>
      <w:r w:rsidR="001D3C44">
        <w:rPr>
          <w:rFonts w:ascii="Arial" w:hAnsi="Arial" w:cs="Arial"/>
          <w:color w:val="000000" w:themeColor="text1"/>
          <w:sz w:val="24"/>
          <w:lang w:val="pt-PT"/>
        </w:rPr>
        <w:t xml:space="preserve"> poder ver os pedidos que foram feitos e qual mesa fez o pedido</w:t>
      </w:r>
      <w:r w:rsidR="00D12207">
        <w:rPr>
          <w:rFonts w:ascii="Arial" w:hAnsi="Arial" w:cs="Arial"/>
          <w:color w:val="000000" w:themeColor="text1"/>
          <w:sz w:val="24"/>
          <w:lang w:val="pt-PT"/>
        </w:rPr>
        <w:t>. Essa página terá três divisórias, sendo elas: ‘para fazer’</w:t>
      </w:r>
      <w:r w:rsidR="00335D17">
        <w:rPr>
          <w:rFonts w:ascii="Arial" w:hAnsi="Arial" w:cs="Arial"/>
          <w:color w:val="000000" w:themeColor="text1"/>
          <w:sz w:val="24"/>
          <w:lang w:val="pt-PT"/>
        </w:rPr>
        <w:t xml:space="preserve"> (1)</w:t>
      </w:r>
      <w:r w:rsidR="00D12207">
        <w:rPr>
          <w:rFonts w:ascii="Arial" w:hAnsi="Arial" w:cs="Arial"/>
          <w:color w:val="000000" w:themeColor="text1"/>
          <w:sz w:val="24"/>
          <w:lang w:val="pt-PT"/>
        </w:rPr>
        <w:t>, ‘fazendo’</w:t>
      </w:r>
      <w:r w:rsidR="00335D17">
        <w:rPr>
          <w:rFonts w:ascii="Arial" w:hAnsi="Arial" w:cs="Arial"/>
          <w:color w:val="000000" w:themeColor="text1"/>
          <w:sz w:val="24"/>
          <w:lang w:val="pt-PT"/>
        </w:rPr>
        <w:t xml:space="preserve"> (2)</w:t>
      </w:r>
      <w:r w:rsidR="00D12207">
        <w:rPr>
          <w:rFonts w:ascii="Arial" w:hAnsi="Arial" w:cs="Arial"/>
          <w:color w:val="000000" w:themeColor="text1"/>
          <w:sz w:val="24"/>
          <w:lang w:val="pt-PT"/>
        </w:rPr>
        <w:t xml:space="preserve"> e ‘pronto’</w:t>
      </w:r>
      <w:r w:rsidR="00335D17">
        <w:rPr>
          <w:rFonts w:ascii="Arial" w:hAnsi="Arial" w:cs="Arial"/>
          <w:color w:val="000000" w:themeColor="text1"/>
          <w:sz w:val="24"/>
          <w:lang w:val="pt-PT"/>
        </w:rPr>
        <w:t xml:space="preserve"> (3)</w:t>
      </w:r>
      <w:r w:rsidR="007C1738">
        <w:rPr>
          <w:rFonts w:ascii="Arial" w:hAnsi="Arial" w:cs="Arial"/>
          <w:color w:val="000000" w:themeColor="text1"/>
          <w:sz w:val="24"/>
          <w:lang w:val="pt-PT"/>
        </w:rPr>
        <w:t>,</w:t>
      </w:r>
      <w:r w:rsidR="00335D17">
        <w:rPr>
          <w:rFonts w:ascii="Arial" w:hAnsi="Arial" w:cs="Arial"/>
          <w:color w:val="000000" w:themeColor="text1"/>
          <w:sz w:val="24"/>
          <w:lang w:val="pt-PT"/>
        </w:rPr>
        <w:t xml:space="preserve"> um</w:t>
      </w:r>
      <w:r w:rsidR="007C1738">
        <w:rPr>
          <w:rFonts w:ascii="Arial" w:hAnsi="Arial" w:cs="Arial"/>
          <w:color w:val="000000" w:themeColor="text1"/>
          <w:sz w:val="24"/>
          <w:lang w:val="pt-PT"/>
        </w:rPr>
        <w:t xml:space="preserve"> </w:t>
      </w:r>
      <w:r w:rsidR="00D12207">
        <w:rPr>
          <w:rFonts w:ascii="Arial" w:hAnsi="Arial" w:cs="Arial"/>
          <w:color w:val="000000" w:themeColor="text1"/>
          <w:sz w:val="24"/>
          <w:lang w:val="pt-PT"/>
        </w:rPr>
        <w:t>botão ‘atualizar’</w:t>
      </w:r>
      <w:r w:rsidR="00335D17">
        <w:rPr>
          <w:rFonts w:ascii="Arial" w:hAnsi="Arial" w:cs="Arial"/>
          <w:color w:val="000000" w:themeColor="text1"/>
          <w:sz w:val="24"/>
          <w:lang w:val="pt-PT"/>
        </w:rPr>
        <w:t xml:space="preserve"> (4) e um botão para cancelar o pedido (5)</w:t>
      </w:r>
      <w:r w:rsidR="00D12207">
        <w:rPr>
          <w:rFonts w:ascii="Arial" w:hAnsi="Arial" w:cs="Arial"/>
          <w:color w:val="000000" w:themeColor="text1"/>
          <w:sz w:val="24"/>
          <w:lang w:val="pt-PT"/>
        </w:rPr>
        <w:t xml:space="preserve">. Quando um pedido é 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>finalizado na mesa</w:t>
      </w:r>
      <w:r w:rsidR="007C1738">
        <w:rPr>
          <w:rFonts w:ascii="Arial" w:hAnsi="Arial" w:cs="Arial"/>
          <w:color w:val="000000" w:themeColor="text1"/>
          <w:sz w:val="24"/>
          <w:lang w:val="pt-PT"/>
        </w:rPr>
        <w:t>,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 ele vai para a divisória</w:t>
      </w:r>
      <w:r w:rsidR="00D12207">
        <w:rPr>
          <w:rFonts w:ascii="Arial" w:hAnsi="Arial" w:cs="Arial"/>
          <w:color w:val="000000" w:themeColor="text1"/>
          <w:sz w:val="24"/>
          <w:lang w:val="pt-PT"/>
        </w:rPr>
        <w:t xml:space="preserve"> ‘para fazer’</w:t>
      </w:r>
      <w:r w:rsidR="007C1738">
        <w:rPr>
          <w:rFonts w:ascii="Arial" w:hAnsi="Arial" w:cs="Arial"/>
          <w:color w:val="000000" w:themeColor="text1"/>
          <w:sz w:val="24"/>
          <w:lang w:val="pt-PT"/>
        </w:rPr>
        <w:t xml:space="preserve"> da cozinha</w:t>
      </w:r>
      <w:r w:rsidR="0027489F">
        <w:rPr>
          <w:rFonts w:ascii="Arial" w:hAnsi="Arial" w:cs="Arial"/>
          <w:color w:val="000000" w:themeColor="text1"/>
          <w:sz w:val="24"/>
          <w:lang w:val="pt-PT"/>
        </w:rPr>
        <w:t xml:space="preserve"> (6)</w:t>
      </w:r>
      <w:r w:rsidR="00D12207">
        <w:rPr>
          <w:rFonts w:ascii="Arial" w:hAnsi="Arial" w:cs="Arial"/>
          <w:color w:val="000000" w:themeColor="text1"/>
          <w:sz w:val="24"/>
          <w:lang w:val="pt-PT"/>
        </w:rPr>
        <w:t>, porém isso só acontece quando alguém na cozinha aperta o botão ‘atualizar’</w:t>
      </w:r>
      <w:r w:rsidR="002C0F13">
        <w:rPr>
          <w:rFonts w:ascii="Arial" w:hAnsi="Arial" w:cs="Arial"/>
          <w:color w:val="000000" w:themeColor="text1"/>
          <w:sz w:val="24"/>
          <w:lang w:val="pt-PT"/>
        </w:rPr>
        <w:t xml:space="preserve"> </w:t>
      </w:r>
      <w:r w:rsidR="0027489F">
        <w:rPr>
          <w:rFonts w:ascii="Arial" w:hAnsi="Arial" w:cs="Arial"/>
          <w:color w:val="000000" w:themeColor="text1"/>
          <w:sz w:val="24"/>
          <w:lang w:val="pt-PT"/>
        </w:rPr>
        <w:t>(4)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>. Depois de apertado o ‘atualizar’</w:t>
      </w:r>
      <w:r w:rsidR="007C1738">
        <w:rPr>
          <w:rFonts w:ascii="Arial" w:hAnsi="Arial" w:cs="Arial"/>
          <w:color w:val="000000" w:themeColor="text1"/>
          <w:sz w:val="24"/>
          <w:lang w:val="pt-PT"/>
        </w:rPr>
        <w:t xml:space="preserve"> o pedido irá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 aparecer na tela, quando isso acontecer alguém poderá apertá-lo para que ele vá para a divisória ‘fazendo’</w:t>
      </w:r>
      <w:r w:rsidR="00D413A3">
        <w:rPr>
          <w:rFonts w:ascii="Arial" w:hAnsi="Arial" w:cs="Arial"/>
          <w:color w:val="000000" w:themeColor="text1"/>
          <w:sz w:val="24"/>
          <w:lang w:val="pt-PT"/>
        </w:rPr>
        <w:t xml:space="preserve"> </w:t>
      </w:r>
      <w:r w:rsidR="0027489F">
        <w:rPr>
          <w:rFonts w:ascii="Arial" w:hAnsi="Arial" w:cs="Arial"/>
          <w:color w:val="000000" w:themeColor="text1"/>
          <w:sz w:val="24"/>
          <w:lang w:val="pt-PT"/>
        </w:rPr>
        <w:t>(7)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>,</w:t>
      </w:r>
      <w:r w:rsidR="007C1738">
        <w:rPr>
          <w:rFonts w:ascii="Arial" w:hAnsi="Arial" w:cs="Arial"/>
          <w:color w:val="000000" w:themeColor="text1"/>
          <w:sz w:val="24"/>
          <w:lang w:val="pt-PT"/>
        </w:rPr>
        <w:t xml:space="preserve"> o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 que significa que alguém </w:t>
      </w:r>
      <w:r w:rsidR="007C1738">
        <w:rPr>
          <w:rFonts w:ascii="Arial" w:hAnsi="Arial" w:cs="Arial"/>
          <w:color w:val="000000" w:themeColor="text1"/>
          <w:sz w:val="24"/>
          <w:lang w:val="pt-PT"/>
        </w:rPr>
        <w:t>está fazendo esse pedido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. Quando esse pedido estiver pronto o cozinheiro irá aperta-lo de novo para que o pedido agora </w:t>
      </w:r>
      <w:r w:rsidR="003E0BFB">
        <w:rPr>
          <w:rFonts w:ascii="Arial" w:hAnsi="Arial" w:cs="Arial"/>
          <w:color w:val="000000" w:themeColor="text1"/>
          <w:sz w:val="24"/>
          <w:lang w:val="pt-PT"/>
        </w:rPr>
        <w:t>vá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 para a divisória </w:t>
      </w:r>
      <w:r w:rsidR="003E0BFB">
        <w:rPr>
          <w:rFonts w:ascii="Arial" w:hAnsi="Arial" w:cs="Arial"/>
          <w:color w:val="000000" w:themeColor="text1"/>
          <w:sz w:val="24"/>
          <w:lang w:val="pt-PT"/>
        </w:rPr>
        <w:t>‘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>pronto</w:t>
      </w:r>
      <w:r w:rsidR="003E0BFB">
        <w:rPr>
          <w:rFonts w:ascii="Arial" w:hAnsi="Arial" w:cs="Arial"/>
          <w:color w:val="000000" w:themeColor="text1"/>
          <w:sz w:val="24"/>
          <w:lang w:val="pt-PT"/>
        </w:rPr>
        <w:t>’</w:t>
      </w:r>
      <w:r w:rsidR="002C0F13">
        <w:rPr>
          <w:rFonts w:ascii="Arial" w:hAnsi="Arial" w:cs="Arial"/>
          <w:color w:val="000000" w:themeColor="text1"/>
          <w:sz w:val="24"/>
          <w:lang w:val="pt-PT"/>
        </w:rPr>
        <w:t xml:space="preserve"> </w:t>
      </w:r>
      <w:r w:rsidR="0027489F">
        <w:rPr>
          <w:rFonts w:ascii="Arial" w:hAnsi="Arial" w:cs="Arial"/>
          <w:color w:val="000000" w:themeColor="text1"/>
          <w:sz w:val="24"/>
          <w:lang w:val="pt-PT"/>
        </w:rPr>
        <w:t>(8)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 e assim ele estará </w:t>
      </w:r>
      <w:r w:rsidR="003E0BFB">
        <w:rPr>
          <w:rFonts w:ascii="Arial" w:hAnsi="Arial" w:cs="Arial"/>
          <w:color w:val="000000" w:themeColor="text1"/>
          <w:sz w:val="24"/>
          <w:lang w:val="pt-PT"/>
        </w:rPr>
        <w:t>à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 disposição do garçom </w:t>
      </w:r>
      <w:r w:rsidR="003E0BFB">
        <w:rPr>
          <w:rFonts w:ascii="Arial" w:hAnsi="Arial" w:cs="Arial"/>
          <w:color w:val="000000" w:themeColor="text1"/>
          <w:sz w:val="24"/>
          <w:lang w:val="pt-PT"/>
        </w:rPr>
        <w:t>para que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 o mesmo seja </w:t>
      </w:r>
      <w:r w:rsidR="003E0BFB">
        <w:rPr>
          <w:rFonts w:ascii="Arial" w:hAnsi="Arial" w:cs="Arial"/>
          <w:color w:val="000000" w:themeColor="text1"/>
          <w:sz w:val="24"/>
          <w:lang w:val="pt-PT"/>
        </w:rPr>
        <w:t>entregue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 a mesa. Quando o garçom pegar esse pedido </w:t>
      </w:r>
      <w:r w:rsidR="003E0BFB">
        <w:rPr>
          <w:rFonts w:ascii="Arial" w:hAnsi="Arial" w:cs="Arial"/>
          <w:color w:val="000000" w:themeColor="text1"/>
          <w:sz w:val="24"/>
          <w:lang w:val="pt-PT"/>
        </w:rPr>
        <w:t>p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>ara entreg</w:t>
      </w:r>
      <w:r w:rsidR="00CC2A2A">
        <w:rPr>
          <w:rFonts w:ascii="Arial" w:hAnsi="Arial" w:cs="Arial"/>
          <w:color w:val="000000" w:themeColor="text1"/>
          <w:sz w:val="24"/>
          <w:lang w:val="pt-PT"/>
        </w:rPr>
        <w:t>ar ele irá</w:t>
      </w:r>
      <w:r w:rsidR="00644E7A">
        <w:rPr>
          <w:rFonts w:ascii="Arial" w:hAnsi="Arial" w:cs="Arial"/>
          <w:color w:val="000000" w:themeColor="text1"/>
          <w:sz w:val="24"/>
          <w:lang w:val="pt-PT"/>
        </w:rPr>
        <w:t xml:space="preserve"> </w:t>
      </w:r>
      <w:r w:rsidR="003E0BFB">
        <w:rPr>
          <w:rFonts w:ascii="Arial" w:hAnsi="Arial" w:cs="Arial"/>
          <w:color w:val="000000" w:themeColor="text1"/>
          <w:sz w:val="24"/>
          <w:lang w:val="pt-PT"/>
        </w:rPr>
        <w:t>apertar</w:t>
      </w:r>
      <w:r w:rsidR="007C1738">
        <w:rPr>
          <w:rFonts w:ascii="Arial" w:hAnsi="Arial" w:cs="Arial"/>
          <w:color w:val="000000" w:themeColor="text1"/>
          <w:sz w:val="24"/>
          <w:lang w:val="pt-PT"/>
        </w:rPr>
        <w:t xml:space="preserve"> o pedido para fazer com que ele suma</w:t>
      </w:r>
      <w:r w:rsidR="00CC2A2A">
        <w:rPr>
          <w:rFonts w:ascii="Arial" w:hAnsi="Arial" w:cs="Arial"/>
          <w:color w:val="000000" w:themeColor="text1"/>
          <w:sz w:val="24"/>
          <w:lang w:val="pt-PT"/>
        </w:rPr>
        <w:t xml:space="preserve"> da pá</w:t>
      </w:r>
      <w:r w:rsidR="003E0BFB">
        <w:rPr>
          <w:rFonts w:ascii="Arial" w:hAnsi="Arial" w:cs="Arial"/>
          <w:color w:val="000000" w:themeColor="text1"/>
          <w:sz w:val="24"/>
          <w:lang w:val="pt-PT"/>
        </w:rPr>
        <w:t>gina</w:t>
      </w:r>
      <w:r w:rsidR="00CC2A2A">
        <w:rPr>
          <w:rFonts w:ascii="Arial" w:hAnsi="Arial" w:cs="Arial"/>
          <w:color w:val="000000" w:themeColor="text1"/>
          <w:sz w:val="24"/>
          <w:lang w:val="pt-PT"/>
        </w:rPr>
        <w:t>.</w:t>
      </w:r>
    </w:p>
    <w:p w14:paraId="7CCDA92B" w14:textId="77777777" w:rsidR="000418ED" w:rsidRDefault="000418ED" w:rsidP="000418ED">
      <w:pPr>
        <w:keepNext/>
        <w:spacing w:line="360" w:lineRule="auto"/>
        <w:ind w:left="0"/>
        <w:jc w:val="both"/>
      </w:pPr>
      <w:r>
        <w:rPr>
          <w:rFonts w:ascii="Arial" w:hAnsi="Arial" w:cs="Arial"/>
          <w:noProof/>
          <w:color w:val="000000" w:themeColor="text1"/>
          <w:sz w:val="24"/>
          <w:lang w:eastAsia="pt-BR" w:bidi="ar-SA"/>
        </w:rPr>
        <w:lastRenderedPageBreak/>
        <w:drawing>
          <wp:inline distT="0" distB="0" distL="0" distR="0" wp14:anchorId="21C1AD8A" wp14:editId="16EBECAB">
            <wp:extent cx="5972508" cy="2016000"/>
            <wp:effectExtent l="25400" t="25400" r="22225" b="165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16-05-18 às 14.26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08" cy="201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10D77" w14:textId="658119DC" w:rsidR="000418ED" w:rsidRDefault="000418ED" w:rsidP="006E68A7">
      <w:pPr>
        <w:pStyle w:val="Legenda"/>
        <w:ind w:left="0"/>
        <w:jc w:val="both"/>
        <w:rPr>
          <w:sz w:val="24"/>
        </w:rPr>
      </w:pPr>
      <w:r w:rsidRPr="0010216C">
        <w:rPr>
          <w:sz w:val="24"/>
        </w:rPr>
        <w:t xml:space="preserve">Figura </w:t>
      </w:r>
      <w:r w:rsidRPr="0010216C">
        <w:rPr>
          <w:sz w:val="24"/>
        </w:rPr>
        <w:fldChar w:fldCharType="begin"/>
      </w:r>
      <w:r w:rsidRPr="0010216C">
        <w:rPr>
          <w:sz w:val="24"/>
        </w:rPr>
        <w:instrText xml:space="preserve"> SEQ Figura \* ARABIC </w:instrText>
      </w:r>
      <w:r w:rsidRPr="0010216C">
        <w:rPr>
          <w:sz w:val="24"/>
        </w:rPr>
        <w:fldChar w:fldCharType="separate"/>
      </w:r>
      <w:r w:rsidR="0087359C">
        <w:rPr>
          <w:noProof/>
          <w:sz w:val="24"/>
        </w:rPr>
        <w:t>3</w:t>
      </w:r>
      <w:r w:rsidRPr="0010216C">
        <w:rPr>
          <w:sz w:val="24"/>
        </w:rPr>
        <w:fldChar w:fldCharType="end"/>
      </w:r>
    </w:p>
    <w:p w14:paraId="3EA82375" w14:textId="77777777" w:rsidR="00F54AB4" w:rsidRPr="00F54AB4" w:rsidRDefault="00F54AB4" w:rsidP="00F54AB4"/>
    <w:p w14:paraId="3324682B" w14:textId="1179C4CE" w:rsidR="007C1738" w:rsidRPr="00FD2101" w:rsidRDefault="00AC3D0A" w:rsidP="00AC3D0A">
      <w:pPr>
        <w:pStyle w:val="Ttulo1"/>
        <w:rPr>
          <w:rFonts w:cs="Arial"/>
          <w:b/>
          <w:i/>
          <w:color w:val="000000" w:themeColor="text1"/>
          <w:sz w:val="40"/>
          <w:u w:val="single"/>
        </w:rPr>
      </w:pPr>
      <w:r w:rsidRPr="00FD2101">
        <w:rPr>
          <w:rFonts w:cs="Arial"/>
          <w:b/>
          <w:color w:val="000000" w:themeColor="text1"/>
          <w:sz w:val="40"/>
        </w:rPr>
        <w:t xml:space="preserve"> </w:t>
      </w:r>
      <w:bookmarkStart w:id="4" w:name="_Toc452549930"/>
      <w:r w:rsidR="007C1738" w:rsidRPr="00FD2101">
        <w:rPr>
          <w:rFonts w:cs="Arial"/>
          <w:b/>
          <w:i/>
          <w:color w:val="000000" w:themeColor="text1"/>
          <w:sz w:val="36"/>
          <w:u w:val="single"/>
        </w:rPr>
        <w:t>Página</w:t>
      </w:r>
      <w:r w:rsidR="007C1738" w:rsidRPr="00FD2101">
        <w:rPr>
          <w:rFonts w:cs="Arial"/>
          <w:b/>
          <w:i/>
          <w:color w:val="000000" w:themeColor="text1"/>
          <w:sz w:val="40"/>
          <w:u w:val="single"/>
        </w:rPr>
        <w:t xml:space="preserve"> ‘</w:t>
      </w:r>
      <w:r w:rsidR="00BE5266" w:rsidRPr="00FD2101">
        <w:rPr>
          <w:rFonts w:cs="Arial"/>
          <w:b/>
          <w:i/>
          <w:color w:val="000000" w:themeColor="text1"/>
          <w:sz w:val="36"/>
          <w:u w:val="single"/>
        </w:rPr>
        <w:t>M</w:t>
      </w:r>
      <w:r w:rsidR="007C1738" w:rsidRPr="00FD2101">
        <w:rPr>
          <w:rFonts w:cs="Arial"/>
          <w:b/>
          <w:i/>
          <w:color w:val="000000" w:themeColor="text1"/>
          <w:sz w:val="36"/>
          <w:u w:val="single"/>
        </w:rPr>
        <w:t>apa</w:t>
      </w:r>
      <w:r w:rsidR="00A57812">
        <w:rPr>
          <w:rFonts w:cs="Arial"/>
          <w:b/>
          <w:i/>
          <w:color w:val="000000" w:themeColor="text1"/>
          <w:sz w:val="36"/>
          <w:u w:val="single"/>
        </w:rPr>
        <w:t xml:space="preserve"> Restaurante</w:t>
      </w:r>
      <w:r w:rsidR="007C1738" w:rsidRPr="00FD2101">
        <w:rPr>
          <w:rFonts w:cs="Arial"/>
          <w:b/>
          <w:i/>
          <w:color w:val="000000" w:themeColor="text1"/>
          <w:sz w:val="36"/>
          <w:u w:val="single"/>
        </w:rPr>
        <w:t>’</w:t>
      </w:r>
      <w:bookmarkEnd w:id="4"/>
    </w:p>
    <w:p w14:paraId="16BCFBEF" w14:textId="5095B184" w:rsidR="00924E66" w:rsidRDefault="007C1738" w:rsidP="00924E66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   </w:t>
      </w:r>
    </w:p>
    <w:p w14:paraId="2BB112F1" w14:textId="70CD2577" w:rsidR="000418ED" w:rsidRDefault="00BE5266" w:rsidP="000418ED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    </w:t>
      </w:r>
      <w:r w:rsidR="007C1738">
        <w:rPr>
          <w:rFonts w:ascii="Arial" w:hAnsi="Arial" w:cs="Arial"/>
          <w:color w:val="auto"/>
          <w:sz w:val="24"/>
        </w:rPr>
        <w:t>A pagina ‘mapa</w:t>
      </w:r>
      <w:r w:rsidR="00A57812">
        <w:rPr>
          <w:rFonts w:ascii="Arial" w:hAnsi="Arial" w:cs="Arial"/>
          <w:color w:val="auto"/>
          <w:sz w:val="24"/>
        </w:rPr>
        <w:t xml:space="preserve"> restaurante</w:t>
      </w:r>
      <w:r w:rsidR="007C1738">
        <w:rPr>
          <w:rFonts w:ascii="Arial" w:hAnsi="Arial" w:cs="Arial"/>
          <w:color w:val="auto"/>
          <w:sz w:val="24"/>
        </w:rPr>
        <w:t>’</w:t>
      </w:r>
      <w:r w:rsidR="00F70BB4">
        <w:rPr>
          <w:rFonts w:ascii="Arial" w:hAnsi="Arial" w:cs="Arial"/>
          <w:color w:val="auto"/>
          <w:sz w:val="24"/>
        </w:rPr>
        <w:t xml:space="preserve"> </w:t>
      </w:r>
      <w:r w:rsidR="0045537F">
        <w:rPr>
          <w:rFonts w:ascii="Arial" w:hAnsi="Arial" w:cs="Arial"/>
          <w:color w:val="auto"/>
          <w:sz w:val="24"/>
        </w:rPr>
        <w:t>(figura 4)</w:t>
      </w:r>
      <w:r w:rsidR="007C1738">
        <w:rPr>
          <w:rFonts w:ascii="Arial" w:hAnsi="Arial" w:cs="Arial"/>
          <w:color w:val="auto"/>
          <w:sz w:val="24"/>
        </w:rPr>
        <w:t xml:space="preserve"> é aberta </w:t>
      </w:r>
      <w:r w:rsidR="00D4511D">
        <w:rPr>
          <w:rFonts w:ascii="Arial" w:hAnsi="Arial" w:cs="Arial"/>
          <w:color w:val="auto"/>
          <w:sz w:val="24"/>
        </w:rPr>
        <w:t xml:space="preserve">depois de o botão </w:t>
      </w:r>
      <w:r w:rsidR="00924E66">
        <w:rPr>
          <w:rFonts w:ascii="Arial" w:hAnsi="Arial" w:cs="Arial"/>
          <w:color w:val="auto"/>
          <w:sz w:val="24"/>
        </w:rPr>
        <w:t xml:space="preserve">‘mapa’ (figura 1), na página ‘início’, for apertado. </w:t>
      </w:r>
      <w:r w:rsidR="00FB7FE9">
        <w:rPr>
          <w:rFonts w:ascii="Arial" w:hAnsi="Arial" w:cs="Arial"/>
          <w:color w:val="auto"/>
          <w:sz w:val="24"/>
        </w:rPr>
        <w:t>Essa página conté</w:t>
      </w:r>
      <w:r w:rsidR="006200FA">
        <w:rPr>
          <w:rFonts w:ascii="Arial" w:hAnsi="Arial" w:cs="Arial"/>
          <w:color w:val="auto"/>
          <w:sz w:val="24"/>
        </w:rPr>
        <w:t>m</w:t>
      </w:r>
      <w:r w:rsidR="002A371C">
        <w:rPr>
          <w:rFonts w:ascii="Arial" w:hAnsi="Arial" w:cs="Arial"/>
          <w:color w:val="auto"/>
          <w:sz w:val="24"/>
        </w:rPr>
        <w:t xml:space="preserve"> o mapa das mesas de seu restaurante, e para fazer o pe</w:t>
      </w:r>
      <w:r w:rsidR="006C0D81">
        <w:rPr>
          <w:rFonts w:ascii="Arial" w:hAnsi="Arial" w:cs="Arial"/>
          <w:color w:val="auto"/>
          <w:sz w:val="24"/>
        </w:rPr>
        <w:t xml:space="preserve">dido </w:t>
      </w:r>
      <w:r w:rsidR="000E2BB1">
        <w:rPr>
          <w:rFonts w:ascii="Arial" w:hAnsi="Arial" w:cs="Arial"/>
          <w:color w:val="auto"/>
          <w:sz w:val="24"/>
        </w:rPr>
        <w:t>é só apertar na mesa desejada</w:t>
      </w:r>
      <w:r w:rsidR="00F4103C">
        <w:rPr>
          <w:rFonts w:ascii="Arial" w:hAnsi="Arial" w:cs="Arial"/>
          <w:color w:val="auto"/>
          <w:sz w:val="24"/>
        </w:rPr>
        <w:t>.</w:t>
      </w:r>
    </w:p>
    <w:p w14:paraId="6815E9A3" w14:textId="77777777" w:rsidR="000418ED" w:rsidRDefault="000418ED" w:rsidP="00924E66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auto"/>
          <w:sz w:val="24"/>
        </w:rPr>
      </w:pPr>
    </w:p>
    <w:p w14:paraId="7D28173C" w14:textId="77777777" w:rsidR="000418ED" w:rsidRDefault="000418ED" w:rsidP="000418ED">
      <w:pPr>
        <w:keepNext/>
        <w:tabs>
          <w:tab w:val="left" w:pos="2860"/>
        </w:tabs>
        <w:spacing w:line="360" w:lineRule="auto"/>
        <w:ind w:left="0"/>
        <w:jc w:val="both"/>
      </w:pPr>
      <w:r>
        <w:rPr>
          <w:rFonts w:ascii="Arial" w:hAnsi="Arial" w:cs="Arial"/>
          <w:noProof/>
          <w:color w:val="auto"/>
          <w:sz w:val="24"/>
          <w:lang w:eastAsia="pt-BR" w:bidi="ar-SA"/>
        </w:rPr>
        <w:drawing>
          <wp:inline distT="0" distB="0" distL="0" distR="0" wp14:anchorId="26CF6347" wp14:editId="35C38DD1">
            <wp:extent cx="5274945" cy="3343275"/>
            <wp:effectExtent l="25400" t="25400" r="33655" b="349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16-05-18 às 16.57.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5240F" w14:textId="6A252425" w:rsidR="00F54AB4" w:rsidRPr="00F54AB4" w:rsidRDefault="000418ED" w:rsidP="00F54AB4">
      <w:pPr>
        <w:pStyle w:val="Legenda"/>
        <w:ind w:left="0"/>
        <w:jc w:val="both"/>
        <w:rPr>
          <w:sz w:val="24"/>
        </w:rPr>
      </w:pPr>
      <w:r w:rsidRPr="0010216C">
        <w:rPr>
          <w:sz w:val="24"/>
        </w:rPr>
        <w:t xml:space="preserve">Figura </w:t>
      </w:r>
      <w:r w:rsidRPr="0010216C">
        <w:rPr>
          <w:sz w:val="24"/>
        </w:rPr>
        <w:fldChar w:fldCharType="begin"/>
      </w:r>
      <w:r w:rsidRPr="0010216C">
        <w:rPr>
          <w:sz w:val="24"/>
        </w:rPr>
        <w:instrText xml:space="preserve"> SEQ Figura \* ARABIC </w:instrText>
      </w:r>
      <w:r w:rsidRPr="0010216C">
        <w:rPr>
          <w:sz w:val="24"/>
        </w:rPr>
        <w:fldChar w:fldCharType="separate"/>
      </w:r>
      <w:r w:rsidR="0087359C">
        <w:rPr>
          <w:noProof/>
          <w:sz w:val="24"/>
        </w:rPr>
        <w:t>4</w:t>
      </w:r>
      <w:r w:rsidRPr="0010216C">
        <w:rPr>
          <w:sz w:val="24"/>
        </w:rPr>
        <w:fldChar w:fldCharType="end"/>
      </w:r>
    </w:p>
    <w:p w14:paraId="6B334A92" w14:textId="5901A153" w:rsidR="00BE5266" w:rsidRPr="00FD2101" w:rsidRDefault="00A57812" w:rsidP="00FD2101">
      <w:pPr>
        <w:pStyle w:val="Ttulo1"/>
        <w:rPr>
          <w:rFonts w:cs="Arial"/>
          <w:b/>
          <w:i/>
          <w:color w:val="000000" w:themeColor="text1"/>
          <w:sz w:val="36"/>
          <w:u w:val="single"/>
        </w:rPr>
      </w:pPr>
      <w:bookmarkStart w:id="5" w:name="_Toc452549931"/>
      <w:r>
        <w:rPr>
          <w:rFonts w:cs="Arial"/>
          <w:b/>
          <w:i/>
          <w:color w:val="000000" w:themeColor="text1"/>
          <w:sz w:val="36"/>
          <w:u w:val="single"/>
        </w:rPr>
        <w:lastRenderedPageBreak/>
        <w:t>Pá</w:t>
      </w:r>
      <w:r w:rsidR="00FD2101" w:rsidRPr="00FD2101">
        <w:rPr>
          <w:rFonts w:cs="Arial"/>
          <w:b/>
          <w:i/>
          <w:color w:val="000000" w:themeColor="text1"/>
          <w:sz w:val="36"/>
          <w:u w:val="single"/>
        </w:rPr>
        <w:t>gina ‘Mesa’</w:t>
      </w:r>
      <w:bookmarkEnd w:id="5"/>
    </w:p>
    <w:p w14:paraId="17151A05" w14:textId="07858349" w:rsidR="00FD2101" w:rsidRDefault="00FD2101" w:rsidP="00FD2101">
      <w:pPr>
        <w:tabs>
          <w:tab w:val="left" w:pos="2860"/>
        </w:tabs>
        <w:spacing w:line="360" w:lineRule="auto"/>
        <w:rPr>
          <w:rFonts w:ascii="Arial" w:hAnsi="Arial" w:cs="Arial"/>
          <w:color w:val="000000" w:themeColor="text1"/>
          <w:sz w:val="24"/>
        </w:rPr>
      </w:pPr>
    </w:p>
    <w:p w14:paraId="5F014208" w14:textId="19949238" w:rsidR="00BE5266" w:rsidRDefault="00FD2101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   </w:t>
      </w:r>
      <w:r w:rsidR="00BE5266">
        <w:rPr>
          <w:rFonts w:ascii="Arial" w:hAnsi="Arial" w:cs="Arial"/>
          <w:color w:val="000000" w:themeColor="text1"/>
          <w:sz w:val="24"/>
        </w:rPr>
        <w:t>Após apertar a mesa desejada uma nova página será</w:t>
      </w:r>
      <w:r w:rsidR="0045537F">
        <w:rPr>
          <w:rFonts w:ascii="Arial" w:hAnsi="Arial" w:cs="Arial"/>
          <w:color w:val="000000" w:themeColor="text1"/>
          <w:sz w:val="24"/>
        </w:rPr>
        <w:t xml:space="preserve"> aberta, essa pá</w:t>
      </w:r>
      <w:r w:rsidR="00BE5266">
        <w:rPr>
          <w:rFonts w:ascii="Arial" w:hAnsi="Arial" w:cs="Arial"/>
          <w:color w:val="000000" w:themeColor="text1"/>
          <w:sz w:val="24"/>
        </w:rPr>
        <w:t>gina é</w:t>
      </w:r>
      <w:r w:rsidR="00BD7046">
        <w:rPr>
          <w:rFonts w:ascii="Arial" w:hAnsi="Arial" w:cs="Arial"/>
          <w:color w:val="000000" w:themeColor="text1"/>
          <w:sz w:val="24"/>
        </w:rPr>
        <w:t xml:space="preserve"> a</w:t>
      </w:r>
      <w:r w:rsidR="00BE5266">
        <w:rPr>
          <w:rFonts w:ascii="Arial" w:hAnsi="Arial" w:cs="Arial"/>
          <w:color w:val="000000" w:themeColor="text1"/>
          <w:sz w:val="24"/>
        </w:rPr>
        <w:t xml:space="preserve"> </w:t>
      </w:r>
      <w:r w:rsidR="00BD7046">
        <w:rPr>
          <w:rFonts w:ascii="Arial" w:hAnsi="Arial" w:cs="Arial"/>
          <w:color w:val="000000" w:themeColor="text1"/>
          <w:sz w:val="24"/>
        </w:rPr>
        <w:t>‘</w:t>
      </w:r>
      <w:r w:rsidR="00BE5266">
        <w:rPr>
          <w:rFonts w:ascii="Arial" w:hAnsi="Arial" w:cs="Arial"/>
          <w:color w:val="000000" w:themeColor="text1"/>
          <w:sz w:val="24"/>
        </w:rPr>
        <w:t>mesa</w:t>
      </w:r>
      <w:r w:rsidR="00BD7046">
        <w:rPr>
          <w:rFonts w:ascii="Arial" w:hAnsi="Arial" w:cs="Arial"/>
          <w:color w:val="000000" w:themeColor="text1"/>
          <w:sz w:val="24"/>
        </w:rPr>
        <w:t>’</w:t>
      </w:r>
      <w:r w:rsidR="00E80337">
        <w:rPr>
          <w:rFonts w:ascii="Arial" w:hAnsi="Arial" w:cs="Arial"/>
          <w:color w:val="000000" w:themeColor="text1"/>
          <w:sz w:val="24"/>
        </w:rPr>
        <w:t xml:space="preserve"> </w:t>
      </w:r>
      <w:r w:rsidR="009B415A">
        <w:rPr>
          <w:rFonts w:ascii="Arial" w:hAnsi="Arial" w:cs="Arial"/>
          <w:color w:val="000000" w:themeColor="text1"/>
          <w:sz w:val="24"/>
        </w:rPr>
        <w:t>(figura 5)</w:t>
      </w:r>
      <w:r w:rsidR="00BE5266">
        <w:rPr>
          <w:rFonts w:ascii="Arial" w:hAnsi="Arial" w:cs="Arial"/>
          <w:color w:val="000000" w:themeColor="text1"/>
          <w:sz w:val="24"/>
        </w:rPr>
        <w:t xml:space="preserve">. Dentro </w:t>
      </w:r>
      <w:r w:rsidR="0045537F">
        <w:rPr>
          <w:rFonts w:ascii="Arial" w:hAnsi="Arial" w:cs="Arial"/>
          <w:color w:val="000000" w:themeColor="text1"/>
          <w:sz w:val="24"/>
        </w:rPr>
        <w:t>dessa pá</w:t>
      </w:r>
      <w:r w:rsidR="00BE5266">
        <w:rPr>
          <w:rFonts w:ascii="Arial" w:hAnsi="Arial" w:cs="Arial"/>
          <w:color w:val="000000" w:themeColor="text1"/>
          <w:sz w:val="24"/>
        </w:rPr>
        <w:t>gina você terá algumas possibilidades</w:t>
      </w:r>
      <w:r w:rsidR="00BD7046">
        <w:rPr>
          <w:rFonts w:ascii="Arial" w:hAnsi="Arial" w:cs="Arial"/>
          <w:color w:val="000000" w:themeColor="text1"/>
          <w:sz w:val="24"/>
        </w:rPr>
        <w:t>, uma delas é escolher a cadeira que está</w:t>
      </w:r>
      <w:r w:rsidR="0045537F">
        <w:rPr>
          <w:rFonts w:ascii="Arial" w:hAnsi="Arial" w:cs="Arial"/>
          <w:color w:val="000000" w:themeColor="text1"/>
          <w:sz w:val="24"/>
        </w:rPr>
        <w:t xml:space="preserve"> fazendo o pedido</w:t>
      </w:r>
      <w:r w:rsidR="009B415A">
        <w:rPr>
          <w:rFonts w:ascii="Arial" w:hAnsi="Arial" w:cs="Arial"/>
          <w:color w:val="000000" w:themeColor="text1"/>
          <w:sz w:val="24"/>
        </w:rPr>
        <w:t xml:space="preserve"> </w:t>
      </w:r>
      <w:r w:rsidR="00511A94">
        <w:rPr>
          <w:rFonts w:ascii="Arial" w:hAnsi="Arial" w:cs="Arial"/>
          <w:color w:val="000000" w:themeColor="text1"/>
          <w:sz w:val="24"/>
        </w:rPr>
        <w:t>(1)</w:t>
      </w:r>
      <w:r w:rsidR="0045537F">
        <w:rPr>
          <w:rFonts w:ascii="Arial" w:hAnsi="Arial" w:cs="Arial"/>
          <w:color w:val="000000" w:themeColor="text1"/>
          <w:sz w:val="24"/>
        </w:rPr>
        <w:t xml:space="preserve"> (</w:t>
      </w:r>
      <w:r w:rsidR="009B415A">
        <w:rPr>
          <w:rFonts w:ascii="Arial" w:hAnsi="Arial" w:cs="Arial"/>
          <w:color w:val="000000" w:themeColor="text1"/>
          <w:sz w:val="24"/>
        </w:rPr>
        <w:t>índice 6</w:t>
      </w:r>
      <w:r w:rsidR="00BD7046">
        <w:rPr>
          <w:rFonts w:ascii="Arial" w:hAnsi="Arial" w:cs="Arial"/>
          <w:color w:val="000000" w:themeColor="text1"/>
          <w:sz w:val="24"/>
        </w:rPr>
        <w:t xml:space="preserve">), outra opção é </w:t>
      </w:r>
      <w:r w:rsidR="00A30680">
        <w:rPr>
          <w:rFonts w:ascii="Arial" w:hAnsi="Arial" w:cs="Arial"/>
          <w:color w:val="000000" w:themeColor="text1"/>
          <w:sz w:val="24"/>
        </w:rPr>
        <w:t xml:space="preserve">a </w:t>
      </w:r>
      <w:r w:rsidR="00BD7046">
        <w:rPr>
          <w:rFonts w:ascii="Arial" w:hAnsi="Arial" w:cs="Arial"/>
          <w:color w:val="000000" w:themeColor="text1"/>
          <w:sz w:val="24"/>
        </w:rPr>
        <w:t>‘</w:t>
      </w:r>
      <w:r w:rsidR="009B415A">
        <w:rPr>
          <w:rFonts w:ascii="Arial" w:hAnsi="Arial" w:cs="Arial"/>
          <w:color w:val="000000" w:themeColor="text1"/>
          <w:sz w:val="24"/>
        </w:rPr>
        <w:t>fechar conta mesa’ (2) (</w:t>
      </w:r>
      <w:r w:rsidR="00BD7046">
        <w:rPr>
          <w:rFonts w:ascii="Arial" w:hAnsi="Arial" w:cs="Arial"/>
          <w:color w:val="000000" w:themeColor="text1"/>
          <w:sz w:val="24"/>
        </w:rPr>
        <w:t>índice 7) e por ultimo é a ‘</w:t>
      </w:r>
      <w:r w:rsidR="00E80337">
        <w:rPr>
          <w:rFonts w:ascii="Arial" w:hAnsi="Arial" w:cs="Arial"/>
          <w:color w:val="000000" w:themeColor="text1"/>
          <w:sz w:val="24"/>
        </w:rPr>
        <w:t>fechar conta por pessoa</w:t>
      </w:r>
      <w:r w:rsidR="00BD7046">
        <w:rPr>
          <w:rFonts w:ascii="Arial" w:hAnsi="Arial" w:cs="Arial"/>
          <w:color w:val="000000" w:themeColor="text1"/>
          <w:sz w:val="24"/>
        </w:rPr>
        <w:t>’</w:t>
      </w:r>
      <w:r w:rsidR="009B415A">
        <w:rPr>
          <w:rFonts w:ascii="Arial" w:hAnsi="Arial" w:cs="Arial"/>
          <w:color w:val="000000" w:themeColor="text1"/>
          <w:sz w:val="24"/>
        </w:rPr>
        <w:t xml:space="preserve"> (3) (</w:t>
      </w:r>
      <w:r w:rsidR="00BD7046">
        <w:rPr>
          <w:rFonts w:ascii="Arial" w:hAnsi="Arial" w:cs="Arial"/>
          <w:color w:val="000000" w:themeColor="text1"/>
          <w:sz w:val="24"/>
        </w:rPr>
        <w:t>índice 8).</w:t>
      </w:r>
    </w:p>
    <w:p w14:paraId="3B9C02AD" w14:textId="77777777" w:rsidR="00F54AB4" w:rsidRDefault="00F54AB4" w:rsidP="00BE5266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5041BE7C" w14:textId="77777777" w:rsidR="00F54AB4" w:rsidRDefault="00F54AB4" w:rsidP="00BE5266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759BF67B" w14:textId="77777777" w:rsidR="00E80337" w:rsidRDefault="00E80337" w:rsidP="00E80337">
      <w:pPr>
        <w:keepNext/>
        <w:tabs>
          <w:tab w:val="left" w:pos="2860"/>
        </w:tabs>
        <w:spacing w:line="360" w:lineRule="auto"/>
        <w:ind w:left="0"/>
      </w:pPr>
      <w:r>
        <w:rPr>
          <w:noProof/>
          <w:lang w:eastAsia="pt-BR" w:bidi="ar-SA"/>
        </w:rPr>
        <w:drawing>
          <wp:inline distT="0" distB="0" distL="0" distR="0" wp14:anchorId="0471C2CA" wp14:editId="08C44951">
            <wp:extent cx="5274945" cy="3354070"/>
            <wp:effectExtent l="25400" t="25400" r="33655" b="2413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16-05-18 às 20.32.4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54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D0CA0" w14:textId="27403F0B" w:rsidR="0010216C" w:rsidRDefault="00E80337" w:rsidP="00F54AB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7359C">
        <w:rPr>
          <w:noProof/>
        </w:rPr>
        <w:t>5</w:t>
      </w:r>
      <w:r>
        <w:fldChar w:fldCharType="end"/>
      </w:r>
    </w:p>
    <w:p w14:paraId="009957EE" w14:textId="77777777" w:rsidR="00F54AB4" w:rsidRDefault="00F54AB4" w:rsidP="00F54AB4"/>
    <w:p w14:paraId="15CF01A2" w14:textId="77777777" w:rsidR="00F54AB4" w:rsidRDefault="00F54AB4" w:rsidP="00F54AB4"/>
    <w:p w14:paraId="417E51DC" w14:textId="77777777" w:rsidR="00F54AB4" w:rsidRDefault="00F54AB4" w:rsidP="00F54AB4"/>
    <w:p w14:paraId="26173822" w14:textId="77777777" w:rsidR="00F54AB4" w:rsidRDefault="00F54AB4" w:rsidP="00F54AB4"/>
    <w:p w14:paraId="63D12BFE" w14:textId="77777777" w:rsidR="00F54AB4" w:rsidRDefault="00F54AB4" w:rsidP="00F54AB4"/>
    <w:p w14:paraId="6A919F97" w14:textId="77777777" w:rsidR="00F54AB4" w:rsidRDefault="00F54AB4" w:rsidP="00F54AB4"/>
    <w:p w14:paraId="5DEF2CF1" w14:textId="77777777" w:rsidR="00F54AB4" w:rsidRDefault="00F54AB4" w:rsidP="00F54AB4"/>
    <w:p w14:paraId="6E987CB8" w14:textId="77777777" w:rsidR="00F54AB4" w:rsidRPr="00F54AB4" w:rsidRDefault="00F54AB4" w:rsidP="00F54AB4"/>
    <w:p w14:paraId="53FC625F" w14:textId="20748124" w:rsidR="00BD7046" w:rsidRPr="00FD2101" w:rsidRDefault="00FD2101" w:rsidP="00FD2101">
      <w:pPr>
        <w:pStyle w:val="Ttulo1"/>
        <w:rPr>
          <w:rFonts w:cs="Arial"/>
          <w:b/>
          <w:i/>
          <w:color w:val="000000" w:themeColor="text1"/>
          <w:sz w:val="24"/>
          <w:u w:val="single"/>
        </w:rPr>
      </w:pPr>
      <w:bookmarkStart w:id="6" w:name="_Ref451357248"/>
      <w:bookmarkStart w:id="7" w:name="_Toc452549932"/>
      <w:r w:rsidRPr="00FD2101">
        <w:rPr>
          <w:rFonts w:cs="Arial"/>
          <w:b/>
          <w:i/>
          <w:color w:val="000000" w:themeColor="text1"/>
          <w:sz w:val="36"/>
          <w:u w:val="single"/>
        </w:rPr>
        <w:lastRenderedPageBreak/>
        <w:t>Página ‘Teclado’</w:t>
      </w:r>
      <w:bookmarkEnd w:id="6"/>
      <w:bookmarkEnd w:id="7"/>
      <w:r w:rsidR="00BD7046" w:rsidRPr="00FD2101">
        <w:rPr>
          <w:rFonts w:cs="Arial"/>
          <w:b/>
          <w:i/>
          <w:color w:val="000000" w:themeColor="text1"/>
          <w:sz w:val="36"/>
          <w:u w:val="single"/>
        </w:rPr>
        <w:t xml:space="preserve">    </w:t>
      </w:r>
    </w:p>
    <w:p w14:paraId="308B018B" w14:textId="712D5DDF" w:rsidR="00FD2101" w:rsidRDefault="00FD2101" w:rsidP="00FD2101">
      <w:pPr>
        <w:tabs>
          <w:tab w:val="left" w:pos="2860"/>
        </w:tabs>
        <w:spacing w:line="360" w:lineRule="auto"/>
        <w:rPr>
          <w:rFonts w:ascii="Arial" w:hAnsi="Arial" w:cs="Arial"/>
          <w:color w:val="000000" w:themeColor="text1"/>
          <w:sz w:val="24"/>
        </w:rPr>
      </w:pPr>
    </w:p>
    <w:p w14:paraId="6C17F1EB" w14:textId="09850778" w:rsidR="00F70BB4" w:rsidRDefault="00FD2101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   </w:t>
      </w:r>
      <w:r w:rsidR="0045537F">
        <w:rPr>
          <w:rFonts w:ascii="Arial" w:hAnsi="Arial" w:cs="Arial"/>
          <w:color w:val="000000" w:themeColor="text1"/>
          <w:sz w:val="24"/>
        </w:rPr>
        <w:t>A pá</w:t>
      </w:r>
      <w:r w:rsidR="00BD7046">
        <w:rPr>
          <w:rFonts w:ascii="Arial" w:hAnsi="Arial" w:cs="Arial"/>
          <w:color w:val="000000" w:themeColor="text1"/>
          <w:sz w:val="24"/>
        </w:rPr>
        <w:t>gina ‘</w:t>
      </w:r>
      <w:r w:rsidR="0045537F">
        <w:rPr>
          <w:rFonts w:ascii="Arial" w:hAnsi="Arial" w:cs="Arial"/>
          <w:color w:val="000000" w:themeColor="text1"/>
          <w:sz w:val="24"/>
        </w:rPr>
        <w:t>teclado</w:t>
      </w:r>
      <w:r w:rsidR="00BD7046">
        <w:rPr>
          <w:rFonts w:ascii="Arial" w:hAnsi="Arial" w:cs="Arial"/>
          <w:color w:val="000000" w:themeColor="text1"/>
          <w:sz w:val="24"/>
        </w:rPr>
        <w:t xml:space="preserve">’ </w:t>
      </w:r>
      <w:r w:rsidR="0045537F">
        <w:rPr>
          <w:rFonts w:ascii="Arial" w:hAnsi="Arial" w:cs="Arial"/>
          <w:color w:val="000000" w:themeColor="text1"/>
          <w:sz w:val="24"/>
        </w:rPr>
        <w:t>(figura 8</w:t>
      </w:r>
      <w:r w:rsidR="00BD7046">
        <w:rPr>
          <w:rFonts w:ascii="Arial" w:hAnsi="Arial" w:cs="Arial"/>
          <w:color w:val="000000" w:themeColor="text1"/>
          <w:sz w:val="24"/>
        </w:rPr>
        <w:t>) é onde</w:t>
      </w:r>
      <w:r w:rsidR="0045537F">
        <w:rPr>
          <w:rFonts w:ascii="Arial" w:hAnsi="Arial" w:cs="Arial"/>
          <w:color w:val="000000" w:themeColor="text1"/>
          <w:sz w:val="24"/>
        </w:rPr>
        <w:t xml:space="preserve"> o garçom poderá digitar os três números que compõem o dígito do objeto no menu, e após isso apertar o botão</w:t>
      </w:r>
      <w:r w:rsidR="002E76B5">
        <w:rPr>
          <w:rFonts w:ascii="Arial" w:hAnsi="Arial" w:cs="Arial"/>
          <w:color w:val="000000" w:themeColor="text1"/>
          <w:sz w:val="24"/>
        </w:rPr>
        <w:t xml:space="preserve"> OK</w:t>
      </w:r>
      <w:r w:rsidR="0045537F">
        <w:rPr>
          <w:rFonts w:ascii="Arial" w:hAnsi="Arial" w:cs="Arial"/>
          <w:color w:val="000000" w:themeColor="text1"/>
          <w:sz w:val="24"/>
        </w:rPr>
        <w:t xml:space="preserve"> </w:t>
      </w:r>
      <w:r w:rsidR="002E76B5">
        <w:rPr>
          <w:rFonts w:ascii="Arial" w:hAnsi="Arial" w:cs="Arial"/>
          <w:color w:val="000000" w:themeColor="text1"/>
          <w:sz w:val="24"/>
        </w:rPr>
        <w:t xml:space="preserve">(botão </w:t>
      </w:r>
      <w:r w:rsidR="0045537F">
        <w:rPr>
          <w:rFonts w:ascii="Arial" w:hAnsi="Arial" w:cs="Arial"/>
          <w:color w:val="000000" w:themeColor="text1"/>
          <w:sz w:val="24"/>
        </w:rPr>
        <w:t>verde</w:t>
      </w:r>
      <w:r w:rsidR="002E76B5">
        <w:rPr>
          <w:rFonts w:ascii="Arial" w:hAnsi="Arial" w:cs="Arial"/>
          <w:color w:val="000000" w:themeColor="text1"/>
          <w:sz w:val="24"/>
        </w:rPr>
        <w:t xml:space="preserve"> no Windows)</w:t>
      </w:r>
      <w:r w:rsidR="0045537F">
        <w:rPr>
          <w:rFonts w:ascii="Arial" w:hAnsi="Arial" w:cs="Arial"/>
          <w:color w:val="000000" w:themeColor="text1"/>
          <w:sz w:val="24"/>
        </w:rPr>
        <w:t xml:space="preserve"> para concluir o pedido. Caso queira cancelar ele terá que apertar</w:t>
      </w:r>
      <w:r w:rsidR="002E76B5">
        <w:rPr>
          <w:rFonts w:ascii="Arial" w:hAnsi="Arial" w:cs="Arial"/>
          <w:color w:val="000000" w:themeColor="text1"/>
          <w:sz w:val="24"/>
        </w:rPr>
        <w:t xml:space="preserve"> CANCELA (botão vermelho no Windows)</w:t>
      </w:r>
      <w:r w:rsidR="0045537F">
        <w:rPr>
          <w:rFonts w:ascii="Arial" w:hAnsi="Arial" w:cs="Arial"/>
          <w:color w:val="000000" w:themeColor="text1"/>
          <w:sz w:val="24"/>
        </w:rPr>
        <w:t xml:space="preserve"> no mesmo teclado.</w:t>
      </w:r>
    </w:p>
    <w:p w14:paraId="3A418FA4" w14:textId="77777777" w:rsidR="009155D1" w:rsidRDefault="009155D1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</w:p>
    <w:p w14:paraId="00305D0D" w14:textId="77777777" w:rsidR="009155D1" w:rsidRDefault="009155D1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</w:p>
    <w:p w14:paraId="23B8372F" w14:textId="77777777" w:rsidR="00DD0A93" w:rsidRDefault="00DD0A93" w:rsidP="00DD0A93">
      <w:pPr>
        <w:keepNext/>
        <w:tabs>
          <w:tab w:val="left" w:pos="2860"/>
        </w:tabs>
        <w:spacing w:line="360" w:lineRule="auto"/>
        <w:ind w:left="0"/>
      </w:pPr>
      <w:r>
        <w:rPr>
          <w:rFonts w:ascii="Arial" w:hAnsi="Arial" w:cs="Arial"/>
          <w:noProof/>
          <w:color w:val="000000" w:themeColor="text1"/>
          <w:sz w:val="24"/>
          <w:lang w:eastAsia="pt-BR" w:bidi="ar-SA"/>
        </w:rPr>
        <w:drawing>
          <wp:inline distT="0" distB="0" distL="0" distR="0" wp14:anchorId="527D5E6B" wp14:editId="63BA89AF">
            <wp:extent cx="5274945" cy="3342005"/>
            <wp:effectExtent l="25400" t="25400" r="33655" b="3619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16-05-18 às 19.03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E447A" w14:textId="617A30AB" w:rsidR="000418ED" w:rsidRDefault="00F54AB4" w:rsidP="006E68A7">
      <w:pPr>
        <w:pStyle w:val="Legenda"/>
      </w:pPr>
      <w:r>
        <w:t>Figura 6</w:t>
      </w:r>
    </w:p>
    <w:p w14:paraId="4D45EEDD" w14:textId="77777777" w:rsidR="00F54AB4" w:rsidRDefault="00F54AB4" w:rsidP="00F54AB4"/>
    <w:p w14:paraId="0EE9794B" w14:textId="77777777" w:rsidR="00F54AB4" w:rsidRDefault="00F54AB4" w:rsidP="00F54AB4"/>
    <w:p w14:paraId="2DDEE007" w14:textId="77777777" w:rsidR="00F54AB4" w:rsidRDefault="00F54AB4" w:rsidP="00F54AB4"/>
    <w:p w14:paraId="5A4545B5" w14:textId="77777777" w:rsidR="00F54AB4" w:rsidRDefault="00F54AB4" w:rsidP="00F54AB4"/>
    <w:p w14:paraId="2E901070" w14:textId="77777777" w:rsidR="00F54AB4" w:rsidRDefault="00F54AB4" w:rsidP="00F54AB4"/>
    <w:p w14:paraId="67D370CD" w14:textId="77777777" w:rsidR="00F54AB4" w:rsidRDefault="00F54AB4" w:rsidP="00F54AB4"/>
    <w:p w14:paraId="359B59B1" w14:textId="77777777" w:rsidR="00F54AB4" w:rsidRDefault="00F54AB4" w:rsidP="00F54AB4"/>
    <w:p w14:paraId="23CCA063" w14:textId="77777777" w:rsidR="00F54AB4" w:rsidRDefault="00F54AB4" w:rsidP="00F54AB4"/>
    <w:p w14:paraId="7C31BB92" w14:textId="77777777" w:rsidR="00F54AB4" w:rsidRDefault="00F54AB4" w:rsidP="00F54AB4"/>
    <w:p w14:paraId="1AF5C66E" w14:textId="77777777" w:rsidR="00F54AB4" w:rsidRPr="00F54AB4" w:rsidRDefault="00F54AB4" w:rsidP="00F54AB4"/>
    <w:p w14:paraId="5EC6456B" w14:textId="56F8C32F" w:rsidR="00FD46B0" w:rsidRPr="00FD2101" w:rsidRDefault="00FD2101" w:rsidP="00FD2101">
      <w:pPr>
        <w:pStyle w:val="Ttulo1"/>
        <w:rPr>
          <w:rFonts w:cs="Arial"/>
          <w:b/>
          <w:i/>
          <w:color w:val="000000" w:themeColor="text1"/>
          <w:sz w:val="40"/>
          <w:u w:val="single"/>
        </w:rPr>
      </w:pPr>
      <w:r>
        <w:rPr>
          <w:rFonts w:ascii="Arial" w:hAnsi="Arial" w:cs="Arial"/>
          <w:b/>
          <w:i/>
          <w:color w:val="000000" w:themeColor="text1"/>
          <w:sz w:val="40"/>
          <w:u w:val="single"/>
        </w:rPr>
        <w:lastRenderedPageBreak/>
        <w:t xml:space="preserve"> </w:t>
      </w:r>
      <w:bookmarkStart w:id="8" w:name="_Toc452549933"/>
      <w:r w:rsidR="00A57812">
        <w:rPr>
          <w:rFonts w:cs="Arial"/>
          <w:b/>
          <w:i/>
          <w:color w:val="000000" w:themeColor="text1"/>
          <w:sz w:val="36"/>
          <w:u w:val="single"/>
        </w:rPr>
        <w:t>página ‘F</w:t>
      </w:r>
      <w:r w:rsidRPr="00FD2101">
        <w:rPr>
          <w:rFonts w:cs="Arial"/>
          <w:b/>
          <w:i/>
          <w:color w:val="000000" w:themeColor="text1"/>
          <w:sz w:val="36"/>
          <w:u w:val="single"/>
        </w:rPr>
        <w:t>echar Conta</w:t>
      </w:r>
      <w:r w:rsidR="002E76B5">
        <w:rPr>
          <w:rFonts w:cs="Arial"/>
          <w:b/>
          <w:i/>
          <w:color w:val="000000" w:themeColor="text1"/>
          <w:sz w:val="36"/>
          <w:u w:val="single"/>
        </w:rPr>
        <w:t xml:space="preserve"> mesa</w:t>
      </w:r>
      <w:r w:rsidRPr="00FD2101">
        <w:rPr>
          <w:rFonts w:cs="Arial"/>
          <w:b/>
          <w:i/>
          <w:color w:val="000000" w:themeColor="text1"/>
          <w:sz w:val="36"/>
          <w:u w:val="single"/>
        </w:rPr>
        <w:t>’</w:t>
      </w:r>
      <w:bookmarkEnd w:id="8"/>
    </w:p>
    <w:p w14:paraId="27701589" w14:textId="48D929A0" w:rsidR="00FD2101" w:rsidRDefault="00FD2101" w:rsidP="00FD2101">
      <w:pPr>
        <w:tabs>
          <w:tab w:val="left" w:pos="2860"/>
        </w:tabs>
        <w:spacing w:line="360" w:lineRule="auto"/>
        <w:rPr>
          <w:rFonts w:ascii="Arial" w:hAnsi="Arial" w:cs="Arial"/>
          <w:color w:val="000000" w:themeColor="text1"/>
          <w:sz w:val="24"/>
        </w:rPr>
      </w:pPr>
    </w:p>
    <w:p w14:paraId="239E6A12" w14:textId="695D01D1" w:rsidR="00F54AB4" w:rsidRDefault="00FD2101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   </w:t>
      </w:r>
      <w:r w:rsidR="00FD46B0">
        <w:rPr>
          <w:rFonts w:ascii="Arial" w:hAnsi="Arial" w:cs="Arial"/>
          <w:color w:val="000000" w:themeColor="text1"/>
          <w:sz w:val="24"/>
        </w:rPr>
        <w:t xml:space="preserve"> Essa página imprimirá o relatório da mesa, ou seja, quando uma mesa pedir para fechar a conta</w:t>
      </w:r>
      <w:r w:rsidR="0087359C">
        <w:rPr>
          <w:rFonts w:ascii="Arial" w:hAnsi="Arial" w:cs="Arial"/>
          <w:color w:val="000000" w:themeColor="text1"/>
          <w:sz w:val="24"/>
        </w:rPr>
        <w:t xml:space="preserve"> (figura 7)</w:t>
      </w:r>
      <w:r w:rsidR="00FD46B0">
        <w:rPr>
          <w:rFonts w:ascii="Arial" w:hAnsi="Arial" w:cs="Arial"/>
          <w:color w:val="000000" w:themeColor="text1"/>
          <w:sz w:val="24"/>
        </w:rPr>
        <w:t>, essa opção será selecionada</w:t>
      </w:r>
      <w:r w:rsidR="0087359C">
        <w:rPr>
          <w:rFonts w:ascii="Arial" w:hAnsi="Arial" w:cs="Arial"/>
          <w:color w:val="000000" w:themeColor="text1"/>
          <w:sz w:val="24"/>
        </w:rPr>
        <w:t>, e ela trará os pedidos de cada cadeira e no final da página terá o total da mesa (1). Do lado direito tem um botão (2) que se apertado ele concluirá o fechamento da conta da mesa.</w:t>
      </w:r>
    </w:p>
    <w:p w14:paraId="31B05EF3" w14:textId="77777777" w:rsidR="0087359C" w:rsidRDefault="0087359C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</w:p>
    <w:p w14:paraId="40DDB54E" w14:textId="77777777" w:rsidR="0087359C" w:rsidRDefault="0087359C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</w:p>
    <w:p w14:paraId="6D06E9D9" w14:textId="77777777" w:rsidR="0087359C" w:rsidRDefault="0021659F" w:rsidP="0087359C">
      <w:pPr>
        <w:keepNext/>
        <w:tabs>
          <w:tab w:val="left" w:pos="2860"/>
        </w:tabs>
        <w:spacing w:line="360" w:lineRule="auto"/>
        <w:ind w:left="0"/>
        <w:jc w:val="both"/>
      </w:pPr>
      <w:r>
        <w:rPr>
          <w:rFonts w:ascii="Arial" w:hAnsi="Arial" w:cs="Arial"/>
          <w:noProof/>
          <w:color w:val="000000" w:themeColor="text1"/>
          <w:sz w:val="24"/>
          <w:lang w:eastAsia="pt-BR" w:bidi="ar-SA"/>
        </w:rPr>
        <w:drawing>
          <wp:inline distT="0" distB="0" distL="0" distR="0" wp14:anchorId="0FFACA99" wp14:editId="4B3D62FC">
            <wp:extent cx="5631360" cy="1805940"/>
            <wp:effectExtent l="25400" t="25400" r="33020" b="228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6-06-01 às 12.52.2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74" cy="1807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983C0" w14:textId="102A3214" w:rsidR="0021659F" w:rsidRDefault="0087359C" w:rsidP="0087359C">
      <w:pPr>
        <w:pStyle w:val="Legenda"/>
        <w:jc w:val="both"/>
        <w:rPr>
          <w:rFonts w:ascii="Arial" w:hAnsi="Arial" w:cs="Arial"/>
          <w:color w:val="000000" w:themeColor="text1"/>
          <w:sz w:val="24"/>
        </w:rPr>
      </w:pPr>
      <w:r>
        <w:t>Figura 7</w:t>
      </w:r>
    </w:p>
    <w:p w14:paraId="5773A2CE" w14:textId="77777777" w:rsidR="009155D1" w:rsidRDefault="009155D1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</w:p>
    <w:p w14:paraId="0A39AAF5" w14:textId="77777777" w:rsidR="009155D1" w:rsidRDefault="009155D1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</w:p>
    <w:p w14:paraId="6EC3F28E" w14:textId="4F6FFD6C" w:rsidR="00F54AB4" w:rsidRDefault="00F54AB4" w:rsidP="00F54AB4">
      <w:pPr>
        <w:keepNext/>
        <w:tabs>
          <w:tab w:val="left" w:pos="2860"/>
        </w:tabs>
        <w:spacing w:line="360" w:lineRule="auto"/>
        <w:ind w:left="0"/>
      </w:pPr>
    </w:p>
    <w:p w14:paraId="6001BEBB" w14:textId="77777777" w:rsidR="006E68A7" w:rsidRDefault="006E68A7" w:rsidP="00FD46B0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3DFF076A" w14:textId="77777777" w:rsidR="006E68A7" w:rsidRDefault="006E68A7" w:rsidP="00FD46B0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7BCC5488" w14:textId="77777777" w:rsidR="006E68A7" w:rsidRDefault="006E68A7" w:rsidP="00FD46B0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68D3DC3E" w14:textId="77777777" w:rsidR="006E68A7" w:rsidRDefault="006E68A7" w:rsidP="00FD46B0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5F6CB955" w14:textId="59F022A5" w:rsidR="00F54AB4" w:rsidRDefault="00F54AB4" w:rsidP="00FD46B0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2CA809E0" w14:textId="77777777" w:rsidR="0087359C" w:rsidRDefault="0087359C" w:rsidP="00FD46B0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14813C91" w14:textId="77777777" w:rsidR="0087359C" w:rsidRDefault="0087359C" w:rsidP="00FD46B0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458F9E15" w14:textId="77777777" w:rsidR="0087359C" w:rsidRPr="00623D96" w:rsidRDefault="0087359C" w:rsidP="00FD46B0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26CAD24B" w14:textId="1BD1684C" w:rsidR="002E76B5" w:rsidRPr="007F116D" w:rsidRDefault="002E76B5" w:rsidP="007F116D">
      <w:pPr>
        <w:pStyle w:val="Ttulo1"/>
        <w:rPr>
          <w:rFonts w:ascii="Arial" w:hAnsi="Arial" w:cs="Arial"/>
          <w:b/>
          <w:i/>
          <w:color w:val="000000" w:themeColor="text1"/>
          <w:sz w:val="40"/>
          <w:u w:val="single"/>
        </w:rPr>
      </w:pPr>
      <w:bookmarkStart w:id="9" w:name="_Toc452549934"/>
      <w:r>
        <w:rPr>
          <w:rFonts w:cs="Arial"/>
          <w:b/>
          <w:i/>
          <w:color w:val="000000" w:themeColor="text1"/>
          <w:sz w:val="36"/>
          <w:u w:val="single"/>
        </w:rPr>
        <w:lastRenderedPageBreak/>
        <w:t>página ‘fechar conta por pessoa’</w:t>
      </w:r>
      <w:bookmarkEnd w:id="9"/>
      <w:r w:rsidRPr="007F116D">
        <w:rPr>
          <w:rFonts w:cs="Arial"/>
          <w:b/>
          <w:i/>
          <w:color w:val="000000" w:themeColor="text1"/>
          <w:sz w:val="36"/>
          <w:u w:val="single"/>
        </w:rPr>
        <w:t xml:space="preserve"> </w:t>
      </w:r>
    </w:p>
    <w:p w14:paraId="62A54D7F" w14:textId="251F7458" w:rsidR="00623D96" w:rsidRDefault="00623D96" w:rsidP="00623D96">
      <w:pPr>
        <w:tabs>
          <w:tab w:val="left" w:pos="2860"/>
        </w:tabs>
        <w:spacing w:line="360" w:lineRule="auto"/>
        <w:rPr>
          <w:rFonts w:ascii="Arial" w:hAnsi="Arial" w:cs="Arial"/>
          <w:color w:val="000000" w:themeColor="text1"/>
          <w:sz w:val="24"/>
        </w:rPr>
      </w:pPr>
    </w:p>
    <w:p w14:paraId="35E414AA" w14:textId="533B9C92" w:rsidR="0087359C" w:rsidRDefault="00D47CED" w:rsidP="0087359C">
      <w:pPr>
        <w:tabs>
          <w:tab w:val="left" w:pos="286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   </w:t>
      </w:r>
      <w:r w:rsidR="0087359C">
        <w:rPr>
          <w:rFonts w:ascii="Arial" w:hAnsi="Arial" w:cs="Arial"/>
          <w:color w:val="000000" w:themeColor="text1"/>
          <w:sz w:val="24"/>
        </w:rPr>
        <w:t xml:space="preserve">Essa página é igual a fechar conta mesa, porém essa não traz o total da mesa ela somente aparece o total por cadeira (figura 8). Também tem o botão do lado direito para concluir o fechamento da conta. </w:t>
      </w:r>
    </w:p>
    <w:p w14:paraId="4152DB0B" w14:textId="77777777" w:rsidR="0087359C" w:rsidRDefault="0087359C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</w:p>
    <w:p w14:paraId="174B09CA" w14:textId="77777777" w:rsidR="0087359C" w:rsidRDefault="0087359C" w:rsidP="0087359C">
      <w:pPr>
        <w:keepNext/>
        <w:tabs>
          <w:tab w:val="left" w:pos="2860"/>
        </w:tabs>
        <w:spacing w:line="360" w:lineRule="auto"/>
        <w:ind w:left="0"/>
        <w:jc w:val="both"/>
      </w:pPr>
      <w:r>
        <w:rPr>
          <w:rFonts w:ascii="Arial" w:hAnsi="Arial" w:cs="Arial"/>
          <w:noProof/>
          <w:color w:val="000000" w:themeColor="text1"/>
          <w:sz w:val="24"/>
          <w:lang w:eastAsia="pt-BR" w:bidi="ar-SA"/>
        </w:rPr>
        <w:drawing>
          <wp:inline distT="0" distB="0" distL="0" distR="0" wp14:anchorId="2BF4A2E9" wp14:editId="627F3D25">
            <wp:extent cx="5274945" cy="1501140"/>
            <wp:effectExtent l="25400" t="25400" r="33655" b="228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6-06-01 às 12.58.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0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AD9FD" w14:textId="2CE91FE7" w:rsidR="007F116D" w:rsidRDefault="0087359C" w:rsidP="0087359C">
      <w:pPr>
        <w:pStyle w:val="Legenda"/>
        <w:jc w:val="both"/>
        <w:rPr>
          <w:rFonts w:ascii="Arial" w:hAnsi="Arial" w:cs="Arial"/>
          <w:color w:val="000000" w:themeColor="text1"/>
          <w:sz w:val="24"/>
        </w:rPr>
      </w:pPr>
      <w:r>
        <w:t>Figura 8</w:t>
      </w:r>
    </w:p>
    <w:p w14:paraId="3CFD483D" w14:textId="77777777" w:rsidR="0087359C" w:rsidRDefault="0087359C" w:rsidP="009155D1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</w:rPr>
      </w:pPr>
    </w:p>
    <w:p w14:paraId="2388CBF4" w14:textId="115C6651" w:rsidR="00D47CED" w:rsidRPr="00D47CED" w:rsidRDefault="00D47CED" w:rsidP="00D47CED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0" w:name="_Toc452549935"/>
      <w:r>
        <w:rPr>
          <w:rFonts w:cs="Arial"/>
          <w:b/>
          <w:i/>
          <w:color w:val="000000" w:themeColor="text1"/>
          <w:sz w:val="36"/>
          <w:u w:val="single"/>
        </w:rPr>
        <w:t>zerar o ‘firebase’</w:t>
      </w:r>
      <w:bookmarkEnd w:id="10"/>
    </w:p>
    <w:p w14:paraId="4626F556" w14:textId="77777777" w:rsidR="007F116D" w:rsidRDefault="007F116D" w:rsidP="009155D1">
      <w:pPr>
        <w:tabs>
          <w:tab w:val="left" w:pos="286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30F26215" w14:textId="75DE70C3" w:rsidR="00D47CED" w:rsidRDefault="00D47CED" w:rsidP="009155D1">
      <w:pPr>
        <w:tabs>
          <w:tab w:val="left" w:pos="286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   Nesse programa usamos o </w:t>
      </w:r>
      <w:proofErr w:type="spellStart"/>
      <w:r>
        <w:rPr>
          <w:rFonts w:ascii="Arial" w:hAnsi="Arial" w:cs="Arial"/>
          <w:color w:val="000000" w:themeColor="text1"/>
          <w:sz w:val="24"/>
        </w:rPr>
        <w:t>Firebase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para armazenar todas as informações necessárias. Para ver o </w:t>
      </w:r>
      <w:proofErr w:type="spellStart"/>
      <w:r>
        <w:rPr>
          <w:rFonts w:ascii="Arial" w:hAnsi="Arial" w:cs="Arial"/>
          <w:color w:val="000000" w:themeColor="text1"/>
          <w:sz w:val="24"/>
        </w:rPr>
        <w:t>Firebase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do programa o site é: </w:t>
      </w:r>
      <w:hyperlink r:id="rId17" w:history="1">
        <w:r w:rsidRPr="005E3254">
          <w:rPr>
            <w:rStyle w:val="Hiperlink"/>
            <w:rFonts w:ascii="Arial" w:hAnsi="Arial" w:cs="Arial"/>
            <w:sz w:val="24"/>
          </w:rPr>
          <w:t>https://smartserver.firebaseio.com</w:t>
        </w:r>
      </w:hyperlink>
      <w:r>
        <w:rPr>
          <w:rFonts w:ascii="Arial" w:hAnsi="Arial" w:cs="Arial"/>
          <w:color w:val="000000" w:themeColor="text1"/>
          <w:sz w:val="24"/>
        </w:rPr>
        <w:t xml:space="preserve">. Caso queira zerar todo o </w:t>
      </w:r>
      <w:proofErr w:type="spellStart"/>
      <w:r>
        <w:rPr>
          <w:rFonts w:ascii="Arial" w:hAnsi="Arial" w:cs="Arial"/>
          <w:color w:val="000000" w:themeColor="text1"/>
          <w:sz w:val="24"/>
        </w:rPr>
        <w:t>Firebase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é necessário rodar o programa teste, presente na pasta do programa.</w:t>
      </w:r>
    </w:p>
    <w:p w14:paraId="756C3509" w14:textId="77777777" w:rsidR="00D47CED" w:rsidRDefault="00D47CED" w:rsidP="009155D1">
      <w:pPr>
        <w:tabs>
          <w:tab w:val="left" w:pos="286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4E49CF98" w14:textId="77777777" w:rsidR="00623D96" w:rsidRDefault="00623D96" w:rsidP="00D47CED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20CDE98D" w14:textId="77777777" w:rsidR="00D47CED" w:rsidRPr="007F116D" w:rsidRDefault="00D47CED" w:rsidP="00D47CED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424ED163" w14:textId="05F51BCC" w:rsidR="00FD46B0" w:rsidRPr="0087359C" w:rsidRDefault="00A855EE" w:rsidP="0087359C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  <w:r w:rsidRPr="00D84405">
        <w:rPr>
          <w:rFonts w:asciiTheme="majorHAnsi" w:hAnsiTheme="majorHAnsi" w:cs="Arial"/>
          <w:b/>
          <w:color w:val="000000" w:themeColor="text1"/>
          <w:sz w:val="36"/>
        </w:rPr>
        <w:t>Observação</w:t>
      </w:r>
      <w:r>
        <w:rPr>
          <w:rFonts w:ascii="Arial" w:hAnsi="Arial" w:cs="Arial"/>
          <w:b/>
          <w:color w:val="000000" w:themeColor="text1"/>
          <w:sz w:val="40"/>
        </w:rPr>
        <w:t>:</w:t>
      </w:r>
      <w:r>
        <w:rPr>
          <w:rFonts w:ascii="Arial" w:hAnsi="Arial" w:cs="Arial"/>
          <w:color w:val="000000" w:themeColor="text1"/>
          <w:sz w:val="24"/>
        </w:rPr>
        <w:t xml:space="preserve"> as fotos presentes nesse manual foram tiradas de um </w:t>
      </w:r>
      <w:proofErr w:type="spellStart"/>
      <w:r>
        <w:rPr>
          <w:rFonts w:ascii="Arial" w:hAnsi="Arial" w:cs="Arial"/>
          <w:color w:val="000000" w:themeColor="text1"/>
          <w:sz w:val="24"/>
        </w:rPr>
        <w:t>Macbook</w:t>
      </w:r>
      <w:proofErr w:type="spellEnd"/>
      <w:r w:rsidR="002E76B5">
        <w:rPr>
          <w:rFonts w:ascii="Arial" w:hAnsi="Arial" w:cs="Arial"/>
          <w:color w:val="000000" w:themeColor="text1"/>
          <w:sz w:val="24"/>
        </w:rPr>
        <w:t>,</w:t>
      </w:r>
      <w:r>
        <w:rPr>
          <w:rFonts w:ascii="Arial" w:hAnsi="Arial" w:cs="Arial"/>
          <w:color w:val="000000" w:themeColor="text1"/>
          <w:sz w:val="24"/>
        </w:rPr>
        <w:t xml:space="preserve"> e o programa muda de um sistema operacional para outro, logo seu programa pode parecer diferente do presente nesse manual. </w:t>
      </w:r>
    </w:p>
    <w:p w14:paraId="411E0898" w14:textId="77777777" w:rsidR="00FD46B0" w:rsidRPr="00F70BB4" w:rsidRDefault="00FD46B0" w:rsidP="00F70BB4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29C0A832" w14:textId="2BF681A0" w:rsidR="00BE5266" w:rsidRPr="0087359C" w:rsidRDefault="00BE5266" w:rsidP="00BE5266">
      <w:pPr>
        <w:tabs>
          <w:tab w:val="left" w:pos="2860"/>
        </w:tabs>
        <w:spacing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39BAD876" w14:textId="77777777" w:rsidR="00BE5266" w:rsidRDefault="00BE5266" w:rsidP="00BE5266">
      <w:pPr>
        <w:tabs>
          <w:tab w:val="left" w:pos="2860"/>
        </w:tabs>
        <w:spacing w:line="360" w:lineRule="auto"/>
        <w:ind w:left="0"/>
        <w:rPr>
          <w:rFonts w:ascii="Arial" w:hAnsi="Arial" w:cs="Arial"/>
          <w:b/>
          <w:i/>
          <w:color w:val="000000" w:themeColor="text1"/>
          <w:sz w:val="40"/>
          <w:u w:val="single"/>
        </w:rPr>
      </w:pPr>
    </w:p>
    <w:p w14:paraId="500F04AD" w14:textId="77777777" w:rsidR="00BE5266" w:rsidRDefault="00BE5266" w:rsidP="00BE5266">
      <w:pPr>
        <w:tabs>
          <w:tab w:val="left" w:pos="2860"/>
        </w:tabs>
        <w:spacing w:line="360" w:lineRule="auto"/>
        <w:ind w:left="0"/>
        <w:rPr>
          <w:rFonts w:ascii="Arial" w:hAnsi="Arial" w:cs="Arial"/>
          <w:b/>
          <w:i/>
          <w:color w:val="000000" w:themeColor="text1"/>
          <w:sz w:val="40"/>
          <w:u w:val="single"/>
        </w:rPr>
      </w:pPr>
    </w:p>
    <w:p w14:paraId="32692026" w14:textId="77777777" w:rsidR="00BE5266" w:rsidRDefault="00BE5266" w:rsidP="00924E66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auto"/>
          <w:sz w:val="24"/>
        </w:rPr>
      </w:pPr>
    </w:p>
    <w:p w14:paraId="585310DA" w14:textId="77777777" w:rsidR="00924E66" w:rsidRDefault="00924E66" w:rsidP="00924E66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auto"/>
          <w:sz w:val="24"/>
        </w:rPr>
      </w:pPr>
    </w:p>
    <w:p w14:paraId="05BA6D51" w14:textId="77777777" w:rsidR="00924E66" w:rsidRPr="007C1738" w:rsidRDefault="00924E66" w:rsidP="007C1738">
      <w:pPr>
        <w:tabs>
          <w:tab w:val="left" w:pos="2860"/>
        </w:tabs>
        <w:spacing w:line="360" w:lineRule="auto"/>
        <w:ind w:left="0"/>
        <w:jc w:val="both"/>
        <w:rPr>
          <w:rFonts w:ascii="Arial" w:hAnsi="Arial" w:cs="Arial"/>
          <w:color w:val="auto"/>
          <w:sz w:val="24"/>
          <w:lang w:val="pt-PT"/>
        </w:rPr>
      </w:pPr>
    </w:p>
    <w:p w14:paraId="5C00620A" w14:textId="77777777" w:rsidR="007C1738" w:rsidRDefault="007C1738" w:rsidP="007C1738">
      <w:pPr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lang w:val="pt-PT"/>
        </w:rPr>
      </w:pPr>
    </w:p>
    <w:p w14:paraId="15BDFA85" w14:textId="77777777" w:rsidR="007C1738" w:rsidRDefault="007C1738" w:rsidP="007C1738">
      <w:pPr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lang w:val="pt-PT"/>
        </w:rPr>
      </w:pPr>
    </w:p>
    <w:p w14:paraId="34406E79" w14:textId="77777777" w:rsidR="007C1738" w:rsidRPr="00667028" w:rsidRDefault="007C1738" w:rsidP="007C1738">
      <w:pPr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lang w:val="pt-PT"/>
        </w:rPr>
      </w:pPr>
    </w:p>
    <w:sectPr w:rsidR="007C1738" w:rsidRPr="00667028">
      <w:footerReference w:type="even" r:id="rId18"/>
      <w:footerReference w:type="default" r:id="rId1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B9B95" w14:textId="77777777" w:rsidR="008E51E5" w:rsidRDefault="008E51E5">
      <w:pPr>
        <w:spacing w:after="0" w:line="240" w:lineRule="auto"/>
      </w:pPr>
      <w:r>
        <w:rPr>
          <w:lang w:bidi="pt-BR"/>
        </w:rPr>
        <w:separator/>
      </w:r>
    </w:p>
    <w:p w14:paraId="1B0C7E78" w14:textId="77777777" w:rsidR="008E51E5" w:rsidRDefault="008E51E5"/>
  </w:endnote>
  <w:endnote w:type="continuationSeparator" w:id="0">
    <w:p w14:paraId="7D6E0967" w14:textId="77777777" w:rsidR="008E51E5" w:rsidRDefault="008E51E5">
      <w:pPr>
        <w:spacing w:after="0" w:line="240" w:lineRule="auto"/>
      </w:pPr>
      <w:r>
        <w:rPr>
          <w:lang w:bidi="pt-BR"/>
        </w:rPr>
        <w:continuationSeparator/>
      </w:r>
    </w:p>
    <w:p w14:paraId="016BB081" w14:textId="77777777" w:rsidR="008E51E5" w:rsidRDefault="008E5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8C66A" w14:textId="77777777" w:rsidR="00EC2D32" w:rsidRDefault="00EC2D32" w:rsidP="00D737C8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3820B596" w14:textId="77777777" w:rsidR="00EC2D32" w:rsidRDefault="00EC2D32" w:rsidP="00EC2D32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70D59" w14:textId="77777777" w:rsidR="00EC2D32" w:rsidRDefault="00EC2D32" w:rsidP="00D737C8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4D3A59">
      <w:rPr>
        <w:rStyle w:val="NmerodaPgina"/>
        <w:noProof/>
      </w:rPr>
      <w:t>2</w:t>
    </w:r>
    <w:r>
      <w:rPr>
        <w:rStyle w:val="NmerodaPgina"/>
      </w:rPr>
      <w:fldChar w:fldCharType="end"/>
    </w:r>
  </w:p>
  <w:p w14:paraId="75F815C0" w14:textId="77777777" w:rsidR="00CC7C3E" w:rsidRDefault="00CC7C3E" w:rsidP="00EC2D3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A9C28" w14:textId="77777777" w:rsidR="008E51E5" w:rsidRDefault="008E51E5">
      <w:pPr>
        <w:spacing w:after="0" w:line="240" w:lineRule="auto"/>
      </w:pPr>
      <w:r>
        <w:rPr>
          <w:lang w:bidi="pt-BR"/>
        </w:rPr>
        <w:separator/>
      </w:r>
    </w:p>
    <w:p w14:paraId="3E959860" w14:textId="77777777" w:rsidR="008E51E5" w:rsidRDefault="008E51E5"/>
  </w:footnote>
  <w:footnote w:type="continuationSeparator" w:id="0">
    <w:p w14:paraId="7D4ACF02" w14:textId="77777777" w:rsidR="008E51E5" w:rsidRDefault="008E51E5">
      <w:pPr>
        <w:spacing w:after="0" w:line="240" w:lineRule="auto"/>
      </w:pPr>
      <w:r>
        <w:rPr>
          <w:lang w:bidi="pt-BR"/>
        </w:rPr>
        <w:continuationSeparator/>
      </w:r>
    </w:p>
    <w:p w14:paraId="39F48360" w14:textId="77777777" w:rsidR="008E51E5" w:rsidRDefault="008E51E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0C08E0EC"/>
    <w:lvl w:ilvl="0">
      <w:start w:val="1"/>
      <w:numFmt w:val="decimal"/>
      <w:pStyle w:val="Ttulo1"/>
      <w:lvlText w:val="%1."/>
      <w:lvlJc w:val="left"/>
      <w:pPr>
        <w:ind w:left="501" w:hanging="360"/>
      </w:pPr>
      <w:rPr>
        <w:rFonts w:hint="default"/>
        <w:b/>
        <w:i/>
        <w:sz w:val="36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4A5F541D"/>
    <w:multiLevelType w:val="hybridMultilevel"/>
    <w:tmpl w:val="2F8EB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D0AFE"/>
    <w:multiLevelType w:val="hybridMultilevel"/>
    <w:tmpl w:val="0A1E90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4B3734"/>
    <w:multiLevelType w:val="hybridMultilevel"/>
    <w:tmpl w:val="17043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32"/>
    <w:rsid w:val="000111AB"/>
    <w:rsid w:val="00012C26"/>
    <w:rsid w:val="000418ED"/>
    <w:rsid w:val="000568A3"/>
    <w:rsid w:val="0008477F"/>
    <w:rsid w:val="000C006D"/>
    <w:rsid w:val="000C6F59"/>
    <w:rsid w:val="000E2BB1"/>
    <w:rsid w:val="0010216C"/>
    <w:rsid w:val="00165E97"/>
    <w:rsid w:val="001939EC"/>
    <w:rsid w:val="001A4624"/>
    <w:rsid w:val="001D3C44"/>
    <w:rsid w:val="0021659F"/>
    <w:rsid w:val="00254F60"/>
    <w:rsid w:val="0025616F"/>
    <w:rsid w:val="0027489F"/>
    <w:rsid w:val="002A371C"/>
    <w:rsid w:val="002C0F13"/>
    <w:rsid w:val="002C65B9"/>
    <w:rsid w:val="002E76B5"/>
    <w:rsid w:val="00335D17"/>
    <w:rsid w:val="003B5586"/>
    <w:rsid w:val="003E0BFB"/>
    <w:rsid w:val="0040254D"/>
    <w:rsid w:val="0045537F"/>
    <w:rsid w:val="0045760B"/>
    <w:rsid w:val="004A41EC"/>
    <w:rsid w:val="004D3A59"/>
    <w:rsid w:val="00511A94"/>
    <w:rsid w:val="005370D8"/>
    <w:rsid w:val="00585BD3"/>
    <w:rsid w:val="005E0239"/>
    <w:rsid w:val="006200FA"/>
    <w:rsid w:val="00623D96"/>
    <w:rsid w:val="00644E7A"/>
    <w:rsid w:val="00667028"/>
    <w:rsid w:val="00670F20"/>
    <w:rsid w:val="006C0D81"/>
    <w:rsid w:val="006E68A7"/>
    <w:rsid w:val="00713047"/>
    <w:rsid w:val="0074568C"/>
    <w:rsid w:val="00747189"/>
    <w:rsid w:val="007C1738"/>
    <w:rsid w:val="007F116D"/>
    <w:rsid w:val="00826C27"/>
    <w:rsid w:val="0087359C"/>
    <w:rsid w:val="008A46FB"/>
    <w:rsid w:val="008B208C"/>
    <w:rsid w:val="008E51E5"/>
    <w:rsid w:val="00903830"/>
    <w:rsid w:val="009155D1"/>
    <w:rsid w:val="00924E66"/>
    <w:rsid w:val="009853E1"/>
    <w:rsid w:val="009B415A"/>
    <w:rsid w:val="00A30680"/>
    <w:rsid w:val="00A57812"/>
    <w:rsid w:val="00A855EE"/>
    <w:rsid w:val="00AC3D0A"/>
    <w:rsid w:val="00B62E34"/>
    <w:rsid w:val="00BD7046"/>
    <w:rsid w:val="00BE5266"/>
    <w:rsid w:val="00C93275"/>
    <w:rsid w:val="00CC2A2A"/>
    <w:rsid w:val="00CC7C3E"/>
    <w:rsid w:val="00CD4C00"/>
    <w:rsid w:val="00D12207"/>
    <w:rsid w:val="00D26319"/>
    <w:rsid w:val="00D323EC"/>
    <w:rsid w:val="00D413A3"/>
    <w:rsid w:val="00D4511D"/>
    <w:rsid w:val="00D47CED"/>
    <w:rsid w:val="00D70E42"/>
    <w:rsid w:val="00D84405"/>
    <w:rsid w:val="00DD0A93"/>
    <w:rsid w:val="00E606B7"/>
    <w:rsid w:val="00E73C50"/>
    <w:rsid w:val="00E80337"/>
    <w:rsid w:val="00EA7232"/>
    <w:rsid w:val="00EC2D32"/>
    <w:rsid w:val="00F4103C"/>
    <w:rsid w:val="00F54AB4"/>
    <w:rsid w:val="00F70BB4"/>
    <w:rsid w:val="00FB7FE9"/>
    <w:rsid w:val="00FD2101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06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pt-PT" w:eastAsia="ja-JP" w:bidi="pt-PT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7F"/>
    <w:rPr>
      <w:lang w:val="pt-BR"/>
    </w:rPr>
  </w:style>
  <w:style w:type="paragraph" w:styleId="Ttulo1">
    <w:name w:val="heading 1"/>
    <w:basedOn w:val="Normal"/>
    <w:link w:val="Ttulo1Char"/>
    <w:uiPriority w:val="9"/>
    <w:qFormat/>
    <w:pPr>
      <w:numPr>
        <w:numId w:val="1"/>
      </w:numPr>
      <w:spacing w:before="600" w:after="60"/>
      <w:ind w:left="3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tulo2">
    <w:name w:val="heading 2"/>
    <w:basedOn w:val="Normal"/>
    <w:link w:val="Ttulo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tulo4">
    <w:name w:val="heading 4"/>
    <w:basedOn w:val="Normal"/>
    <w:link w:val="Ttulo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tulo5">
    <w:name w:val="heading 5"/>
    <w:basedOn w:val="Normal"/>
    <w:link w:val="Ttulo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">
    <w:name w:val="Title"/>
    <w:basedOn w:val="Normal"/>
    <w:link w:val="Ttulo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"/>
    <w:next w:val="Ttulo"/>
    <w:link w:val="DataChar"/>
    <w:uiPriority w:val="2"/>
    <w:qFormat/>
    <w:pPr>
      <w:spacing w:after="360"/>
      <w:ind w:left="0"/>
    </w:pPr>
    <w:rPr>
      <w:sz w:val="28"/>
    </w:rPr>
  </w:style>
  <w:style w:type="character" w:customStyle="1" w:styleId="DataChar">
    <w:name w:val="Data Char"/>
    <w:basedOn w:val="Fontepargpadro"/>
    <w:link w:val="Data"/>
    <w:uiPriority w:val="2"/>
    <w:rPr>
      <w:sz w:val="28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Cs/>
      <w:color w:val="2E2E2E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2E2E2E" w:themeColor="accen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707070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07070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styleId="NmerodaPgina">
    <w:name w:val="page number"/>
    <w:basedOn w:val="Fontepargpadro"/>
    <w:uiPriority w:val="99"/>
    <w:semiHidden/>
    <w:unhideWhenUsed/>
    <w:rsid w:val="00EC2D32"/>
  </w:style>
  <w:style w:type="paragraph" w:styleId="SemEspaamento">
    <w:name w:val="No Spacing"/>
    <w:link w:val="SemEspaamentoChar"/>
    <w:uiPriority w:val="1"/>
    <w:qFormat/>
    <w:rsid w:val="00EC2D32"/>
    <w:pPr>
      <w:spacing w:after="0" w:line="240" w:lineRule="auto"/>
      <w:ind w:left="0"/>
    </w:pPr>
    <w:rPr>
      <w:rFonts w:eastAsiaTheme="minorEastAsia"/>
      <w:color w:val="auto"/>
      <w:lang w:val="en-US" w:eastAsia="zh-CN" w:bidi="ar-S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C2D32"/>
    <w:rPr>
      <w:rFonts w:eastAsiaTheme="minorEastAsia"/>
      <w:color w:val="auto"/>
      <w:lang w:val="en-US" w:eastAsia="zh-CN" w:bidi="ar-SA"/>
    </w:rPr>
  </w:style>
  <w:style w:type="paragraph" w:styleId="PargrafodaLista">
    <w:name w:val="List Paragraph"/>
    <w:basedOn w:val="Normal"/>
    <w:uiPriority w:val="34"/>
    <w:unhideWhenUsed/>
    <w:qFormat/>
    <w:rsid w:val="00B62E34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C93275"/>
    <w:pPr>
      <w:spacing w:after="0"/>
      <w:ind w:left="440" w:hanging="440"/>
    </w:pPr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C3D0A"/>
    <w:pPr>
      <w:spacing w:before="120" w:after="0"/>
      <w:ind w:left="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AC3D0A"/>
    <w:pPr>
      <w:spacing w:after="0"/>
      <w:ind w:left="22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C3D0A"/>
    <w:pPr>
      <w:spacing w:after="0"/>
      <w:ind w:left="44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C3D0A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AC3D0A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AC3D0A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AC3D0A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AC3D0A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AC3D0A"/>
    <w:pPr>
      <w:spacing w:after="0"/>
      <w:ind w:left="1760"/>
    </w:pPr>
    <w:rPr>
      <w:sz w:val="18"/>
      <w:szCs w:val="18"/>
    </w:rPr>
  </w:style>
  <w:style w:type="character" w:styleId="Hiperlink">
    <w:name w:val="Hyperlink"/>
    <w:basedOn w:val="Fontepargpadro"/>
    <w:uiPriority w:val="99"/>
    <w:unhideWhenUsed/>
    <w:rsid w:val="00AC3D0A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smartserver.firebaseio.com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ESLEY/Library/Containers/com.microsoft.Word/Data/Library/Caches/1046/TM10002082/Criar%20uma%20estrutura%20de%20to&#769;picos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958A94-F907-1B4D-8389-16151226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Criar uma estrutura de tópicos.dotx</Template>
  <TotalTime>477</TotalTime>
  <Pages>10</Pages>
  <Words>742</Words>
  <Characters>4010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SMART SERVER </vt:lpstr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SERVER </dc:title>
  <dc:subject/>
  <dc:creator>wesley bauerle</dc:creator>
  <cp:keywords/>
  <dc:description/>
  <cp:lastModifiedBy>wesley bauerle</cp:lastModifiedBy>
  <cp:revision>16</cp:revision>
  <dcterms:created xsi:type="dcterms:W3CDTF">2016-05-17T21:04:00Z</dcterms:created>
  <dcterms:modified xsi:type="dcterms:W3CDTF">2016-06-01T16:30:00Z</dcterms:modified>
</cp:coreProperties>
</file>